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287" w:rsidRDefault="00380287" w:rsidP="00F7238B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黑体" w:hAnsi="Times New Roman"/>
          <w:b/>
          <w:bCs/>
          <w:sz w:val="32"/>
          <w:szCs w:val="32"/>
        </w:rPr>
      </w:pPr>
      <w:bookmarkStart w:id="0" w:name="_Toc192244615"/>
      <w:r>
        <w:rPr>
          <w:rFonts w:ascii="Times New Roman" w:eastAsia="黑体" w:hAnsi="Times New Roman" w:hint="eastAsia"/>
          <w:b/>
          <w:bCs/>
          <w:sz w:val="32"/>
          <w:szCs w:val="32"/>
        </w:rPr>
        <w:t>实验</w:t>
      </w:r>
      <w:bookmarkStart w:id="1" w:name="_Toc155946693"/>
      <w:bookmarkStart w:id="2" w:name="_Toc192244616"/>
      <w:bookmarkEnd w:id="0"/>
      <w:r>
        <w:rPr>
          <w:rFonts w:ascii="Times New Roman" w:eastAsia="黑体" w:hAnsi="Times New Roman" w:hint="eastAsia"/>
          <w:b/>
          <w:bCs/>
          <w:sz w:val="32"/>
          <w:szCs w:val="32"/>
        </w:rPr>
        <w:t>七</w:t>
      </w:r>
    </w:p>
    <w:p w:rsidR="000D3E10" w:rsidRDefault="00380287">
      <w:pPr>
        <w:keepNext/>
        <w:keepLines/>
        <w:numPr>
          <w:ilvl w:val="0"/>
          <w:numId w:val="1"/>
        </w:numPr>
        <w:spacing w:line="415" w:lineRule="auto"/>
        <w:outlineLvl w:val="2"/>
        <w:rPr>
          <w:rFonts w:ascii="Times New Roman" w:eastAsia="黑体" w:hAnsi="Times New Roman"/>
          <w:bCs/>
          <w:sz w:val="28"/>
          <w:szCs w:val="28"/>
        </w:rPr>
      </w:pPr>
      <w:bookmarkStart w:id="3" w:name="_Toc155946694"/>
      <w:bookmarkStart w:id="4" w:name="_Toc192244617"/>
      <w:bookmarkEnd w:id="1"/>
      <w:bookmarkEnd w:id="2"/>
      <w:r>
        <w:rPr>
          <w:rFonts w:ascii="Times New Roman" w:eastAsia="黑体" w:hAnsi="Times New Roman" w:hint="eastAsia"/>
          <w:bCs/>
          <w:sz w:val="28"/>
          <w:szCs w:val="28"/>
        </w:rPr>
        <w:t>实验</w:t>
      </w:r>
      <w:bookmarkEnd w:id="3"/>
      <w:bookmarkEnd w:id="4"/>
      <w:r w:rsidR="00F7238B">
        <w:rPr>
          <w:rFonts w:ascii="Times New Roman" w:eastAsia="黑体" w:hAnsi="Times New Roman" w:hint="eastAsia"/>
          <w:bCs/>
          <w:sz w:val="28"/>
          <w:szCs w:val="28"/>
        </w:rPr>
        <w:t>作业</w:t>
      </w:r>
    </w:p>
    <w:p w:rsidR="00F7238B" w:rsidRDefault="00380287" w:rsidP="00380287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  <w:szCs w:val="21"/>
        </w:rPr>
        <w:t>请完成实验教材的上机实践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中的实验</w:t>
      </w:r>
      <w:r>
        <w:rPr>
          <w:rFonts w:hint="eastAsia"/>
          <w:szCs w:val="21"/>
        </w:rPr>
        <w:t>2</w:t>
      </w:r>
      <w:r w:rsidR="00F7238B">
        <w:rPr>
          <w:rFonts w:hint="eastAsia"/>
        </w:rPr>
        <w:t>。</w:t>
      </w:r>
    </w:p>
    <w:p w:rsidR="00380287" w:rsidRPr="00380287" w:rsidRDefault="00380287" w:rsidP="00380287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  <w:szCs w:val="21"/>
        </w:rPr>
        <w:t>请完成实验教材的上机实践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中的实验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。</w:t>
      </w:r>
    </w:p>
    <w:p w:rsidR="00380287" w:rsidRDefault="00380287" w:rsidP="00380287">
      <w:pPr>
        <w:pStyle w:val="a6"/>
        <w:numPr>
          <w:ilvl w:val="0"/>
          <w:numId w:val="14"/>
        </w:numPr>
        <w:ind w:firstLineChars="0"/>
      </w:pPr>
      <w:r>
        <w:rPr>
          <w:rFonts w:hint="eastAsia"/>
          <w:szCs w:val="21"/>
        </w:rPr>
        <w:t>请完成</w:t>
      </w:r>
      <w:r>
        <w:rPr>
          <w:rFonts w:hint="eastAsia"/>
          <w:szCs w:val="21"/>
        </w:rPr>
        <w:t>教材</w:t>
      </w:r>
      <w:r>
        <w:rPr>
          <w:rFonts w:hint="eastAsia"/>
          <w:szCs w:val="21"/>
        </w:rPr>
        <w:t>P143</w:t>
      </w:r>
      <w:r>
        <w:rPr>
          <w:rFonts w:hint="eastAsia"/>
          <w:szCs w:val="21"/>
        </w:rPr>
        <w:t>至</w:t>
      </w:r>
      <w:r>
        <w:rPr>
          <w:rFonts w:hint="eastAsia"/>
          <w:szCs w:val="21"/>
        </w:rPr>
        <w:t>P144</w:t>
      </w:r>
      <w:r>
        <w:rPr>
          <w:rFonts w:hint="eastAsia"/>
          <w:szCs w:val="21"/>
        </w:rPr>
        <w:t>页</w:t>
      </w:r>
      <w:r w:rsidR="00FE747B">
        <w:rPr>
          <w:rFonts w:hint="eastAsia"/>
          <w:szCs w:val="21"/>
        </w:rPr>
        <w:t>中</w:t>
      </w:r>
      <w:r>
        <w:rPr>
          <w:rFonts w:hint="eastAsia"/>
          <w:szCs w:val="21"/>
        </w:rPr>
        <w:t>的编程题。</w:t>
      </w:r>
    </w:p>
    <w:p w:rsidR="000D3E10" w:rsidRDefault="000D3E10">
      <w:pPr>
        <w:keepNext/>
        <w:keepLines/>
        <w:numPr>
          <w:ilvl w:val="0"/>
          <w:numId w:val="1"/>
        </w:numPr>
        <w:tabs>
          <w:tab w:val="left" w:pos="360"/>
        </w:tabs>
        <w:spacing w:line="415" w:lineRule="auto"/>
        <w:outlineLvl w:val="2"/>
        <w:rPr>
          <w:rFonts w:ascii="Times New Roman" w:eastAsia="黑体" w:hAnsi="Times New Roman"/>
          <w:bCs/>
          <w:sz w:val="28"/>
          <w:szCs w:val="28"/>
        </w:rPr>
      </w:pPr>
      <w:bookmarkStart w:id="5" w:name="_Toc155946696"/>
      <w:bookmarkStart w:id="6" w:name="_Toc192244619"/>
      <w:r>
        <w:rPr>
          <w:rFonts w:ascii="Times New Roman" w:eastAsia="黑体" w:hAnsi="Times New Roman" w:hint="eastAsia"/>
          <w:bCs/>
          <w:sz w:val="28"/>
          <w:szCs w:val="28"/>
        </w:rPr>
        <w:t>实验</w:t>
      </w:r>
      <w:bookmarkEnd w:id="5"/>
      <w:bookmarkEnd w:id="6"/>
      <w:r>
        <w:rPr>
          <w:rFonts w:eastAsia="黑体" w:hint="eastAsia"/>
          <w:bCs/>
          <w:sz w:val="28"/>
          <w:szCs w:val="28"/>
        </w:rPr>
        <w:t>作业提交</w:t>
      </w:r>
      <w:bookmarkStart w:id="7" w:name="_GoBack"/>
      <w:bookmarkEnd w:id="7"/>
    </w:p>
    <w:p w:rsidR="00F607D4" w:rsidRPr="00AC74F7" w:rsidRDefault="009A57CA" w:rsidP="00AC74F7">
      <w:pPr>
        <w:rPr>
          <w:b/>
          <w:color w:val="FF0000"/>
          <w:sz w:val="28"/>
          <w:szCs w:val="28"/>
        </w:rPr>
      </w:pPr>
      <w:r w:rsidRPr="00AC74F7">
        <w:rPr>
          <w:rFonts w:hint="eastAsia"/>
          <w:sz w:val="24"/>
        </w:rPr>
        <w:t>源程序调试结束后，将源代码复制到记事本文件中，文件名是是你的学号</w:t>
      </w:r>
      <w:r w:rsidR="00AC74F7" w:rsidRPr="00AC74F7">
        <w:rPr>
          <w:rFonts w:hint="eastAsia"/>
          <w:sz w:val="24"/>
        </w:rPr>
        <w:t>+</w:t>
      </w:r>
      <w:r w:rsidR="00AC74F7" w:rsidRPr="00AC74F7">
        <w:rPr>
          <w:rFonts w:hint="eastAsia"/>
          <w:sz w:val="24"/>
        </w:rPr>
        <w:t>姓名；</w:t>
      </w:r>
      <w:r w:rsidR="00F607D4" w:rsidRPr="00AC74F7">
        <w:rPr>
          <w:rFonts w:hint="eastAsia"/>
          <w:b/>
          <w:color w:val="FF0000"/>
          <w:sz w:val="28"/>
          <w:szCs w:val="28"/>
        </w:rPr>
        <w:t>文件内容：</w:t>
      </w:r>
    </w:p>
    <w:p w:rsidR="00F607D4" w:rsidRDefault="00F607D4" w:rsidP="00F607D4">
      <w:pPr>
        <w:rPr>
          <w:b/>
          <w:color w:val="FF0000"/>
          <w:sz w:val="28"/>
          <w:szCs w:val="28"/>
        </w:rPr>
      </w:pPr>
      <w:r w:rsidRPr="00937F00">
        <w:rPr>
          <w:rFonts w:hint="eastAsia"/>
          <w:b/>
          <w:color w:val="FF0000"/>
          <w:sz w:val="28"/>
          <w:szCs w:val="28"/>
        </w:rPr>
        <w:t>题目</w:t>
      </w:r>
      <w:r w:rsidRPr="00937F00">
        <w:rPr>
          <w:b/>
          <w:color w:val="FF0000"/>
          <w:sz w:val="28"/>
          <w:szCs w:val="28"/>
        </w:rPr>
        <w:t>1</w:t>
      </w:r>
      <w:r>
        <w:rPr>
          <w:rFonts w:hint="eastAsia"/>
          <w:b/>
          <w:color w:val="FF0000"/>
          <w:sz w:val="28"/>
          <w:szCs w:val="28"/>
        </w:rPr>
        <w:t>+</w:t>
      </w:r>
      <w:r>
        <w:rPr>
          <w:rFonts w:hint="eastAsia"/>
          <w:b/>
          <w:color w:val="FF0000"/>
          <w:sz w:val="28"/>
          <w:szCs w:val="28"/>
        </w:rPr>
        <w:t>换行符</w:t>
      </w:r>
      <w:r>
        <w:rPr>
          <w:rFonts w:hint="eastAsia"/>
          <w:b/>
          <w:color w:val="FF0000"/>
          <w:sz w:val="28"/>
          <w:szCs w:val="28"/>
        </w:rPr>
        <w:t>+</w:t>
      </w:r>
      <w:r w:rsidRPr="00937F00">
        <w:rPr>
          <w:rFonts w:hint="eastAsia"/>
          <w:b/>
          <w:color w:val="FF0000"/>
          <w:sz w:val="28"/>
          <w:szCs w:val="28"/>
        </w:rPr>
        <w:t>解答</w:t>
      </w:r>
      <w:r w:rsidRPr="00937F00">
        <w:rPr>
          <w:b/>
          <w:color w:val="FF0000"/>
          <w:sz w:val="28"/>
          <w:szCs w:val="28"/>
        </w:rPr>
        <w:t>1</w:t>
      </w:r>
      <w:r w:rsidRPr="00937F00">
        <w:rPr>
          <w:rFonts w:hint="eastAsia"/>
          <w:b/>
          <w:color w:val="FF0000"/>
          <w:sz w:val="28"/>
          <w:szCs w:val="28"/>
        </w:rPr>
        <w:t>（程序）；题目</w:t>
      </w:r>
      <w:r w:rsidRPr="00937F00">
        <w:rPr>
          <w:b/>
          <w:color w:val="FF0000"/>
          <w:sz w:val="28"/>
          <w:szCs w:val="28"/>
        </w:rPr>
        <w:t>2</w:t>
      </w:r>
      <w:r>
        <w:rPr>
          <w:rFonts w:hint="eastAsia"/>
          <w:b/>
          <w:color w:val="FF0000"/>
          <w:sz w:val="28"/>
          <w:szCs w:val="28"/>
        </w:rPr>
        <w:t>+</w:t>
      </w:r>
      <w:r>
        <w:rPr>
          <w:rFonts w:hint="eastAsia"/>
          <w:b/>
          <w:color w:val="FF0000"/>
          <w:sz w:val="28"/>
          <w:szCs w:val="28"/>
        </w:rPr>
        <w:t>换行符</w:t>
      </w:r>
      <w:r>
        <w:rPr>
          <w:rFonts w:hint="eastAsia"/>
          <w:b/>
          <w:color w:val="FF0000"/>
          <w:sz w:val="28"/>
          <w:szCs w:val="28"/>
        </w:rPr>
        <w:t>+</w:t>
      </w:r>
      <w:r w:rsidRPr="00937F00">
        <w:rPr>
          <w:rFonts w:hint="eastAsia"/>
          <w:b/>
          <w:color w:val="FF0000"/>
          <w:sz w:val="28"/>
          <w:szCs w:val="28"/>
        </w:rPr>
        <w:t>解答</w:t>
      </w:r>
      <w:r w:rsidRPr="00937F00">
        <w:rPr>
          <w:b/>
          <w:color w:val="FF0000"/>
          <w:sz w:val="28"/>
          <w:szCs w:val="28"/>
        </w:rPr>
        <w:t>2</w:t>
      </w:r>
      <w:r w:rsidRPr="00937F00">
        <w:rPr>
          <w:rFonts w:hint="eastAsia"/>
          <w:b/>
          <w:color w:val="FF0000"/>
          <w:sz w:val="28"/>
          <w:szCs w:val="28"/>
        </w:rPr>
        <w:t>（程序）；……</w:t>
      </w:r>
      <w:r w:rsidRPr="00937F00">
        <w:rPr>
          <w:b/>
          <w:color w:val="FF0000"/>
          <w:sz w:val="28"/>
          <w:szCs w:val="28"/>
        </w:rPr>
        <w:t xml:space="preserve"> </w:t>
      </w:r>
    </w:p>
    <w:p w:rsidR="00AC74F7" w:rsidRPr="00937F00" w:rsidRDefault="00AC74F7" w:rsidP="00AC74F7">
      <w:pPr>
        <w:rPr>
          <w:b/>
          <w:color w:val="FF0000"/>
          <w:sz w:val="28"/>
          <w:szCs w:val="28"/>
        </w:rPr>
      </w:pPr>
      <w:r w:rsidRPr="00937F00">
        <w:rPr>
          <w:rFonts w:hint="eastAsia"/>
          <w:b/>
          <w:color w:val="FF0000"/>
          <w:sz w:val="28"/>
          <w:szCs w:val="28"/>
        </w:rPr>
        <w:t>提交位置：</w:t>
      </w:r>
      <w:hyperlink r:id="rId8" w:history="1">
        <w:r w:rsidR="00FE747B" w:rsidRPr="000453EC">
          <w:rPr>
            <w:rStyle w:val="a3"/>
            <w:b/>
            <w:sz w:val="28"/>
            <w:szCs w:val="28"/>
          </w:rPr>
          <w:t>ftp://172.16.94.8/</w:t>
        </w:r>
        <w:r w:rsidR="00FE747B" w:rsidRPr="000453EC">
          <w:rPr>
            <w:rStyle w:val="a3"/>
            <w:rFonts w:hint="eastAsia"/>
            <w:b/>
            <w:sz w:val="28"/>
            <w:szCs w:val="28"/>
          </w:rPr>
          <w:t>学生作业</w:t>
        </w:r>
        <w:r w:rsidR="00FE747B" w:rsidRPr="000453EC">
          <w:rPr>
            <w:rStyle w:val="a3"/>
            <w:b/>
            <w:sz w:val="28"/>
            <w:szCs w:val="28"/>
          </w:rPr>
          <w:t>/</w:t>
        </w:r>
        <w:r w:rsidR="00FE747B" w:rsidRPr="000453EC">
          <w:rPr>
            <w:rStyle w:val="a3"/>
            <w:rFonts w:hint="eastAsia"/>
            <w:b/>
            <w:sz w:val="28"/>
            <w:szCs w:val="28"/>
          </w:rPr>
          <w:t>董尼</w:t>
        </w:r>
        <w:r w:rsidR="00FE747B" w:rsidRPr="000453EC">
          <w:rPr>
            <w:rStyle w:val="a3"/>
            <w:b/>
            <w:sz w:val="28"/>
            <w:szCs w:val="28"/>
          </w:rPr>
          <w:t>/18</w:t>
        </w:r>
        <w:r w:rsidR="00FE747B" w:rsidRPr="000453EC">
          <w:rPr>
            <w:rStyle w:val="a3"/>
            <w:rFonts w:hint="eastAsia"/>
            <w:b/>
            <w:sz w:val="28"/>
            <w:szCs w:val="28"/>
          </w:rPr>
          <w:t>计算机</w:t>
        </w:r>
        <w:r w:rsidR="00FE747B" w:rsidRPr="000453EC">
          <w:rPr>
            <w:rStyle w:val="a3"/>
            <w:b/>
            <w:sz w:val="28"/>
            <w:szCs w:val="28"/>
          </w:rPr>
          <w:t>/</w:t>
        </w:r>
        <w:r w:rsidR="00FE747B" w:rsidRPr="000453EC">
          <w:rPr>
            <w:rStyle w:val="a3"/>
            <w:rFonts w:hint="eastAsia"/>
            <w:b/>
            <w:sz w:val="28"/>
            <w:szCs w:val="28"/>
          </w:rPr>
          <w:t>作业</w:t>
        </w:r>
        <w:r w:rsidR="00FE747B" w:rsidRPr="000453EC">
          <w:rPr>
            <w:rStyle w:val="a3"/>
            <w:rFonts w:hint="eastAsia"/>
            <w:b/>
            <w:sz w:val="28"/>
            <w:szCs w:val="28"/>
          </w:rPr>
          <w:t>7</w:t>
        </w:r>
      </w:hyperlink>
    </w:p>
    <w:p w:rsidR="002C2CB6" w:rsidRPr="009A57CA" w:rsidRDefault="002C2CB6">
      <w:pPr>
        <w:rPr>
          <w:rFonts w:ascii="Times New Roman" w:hAnsi="Times New Roman"/>
        </w:rPr>
      </w:pPr>
    </w:p>
    <w:sectPr w:rsidR="002C2CB6" w:rsidRPr="009A57C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86B" w:rsidRDefault="0036386B" w:rsidP="009A57CA">
      <w:r>
        <w:separator/>
      </w:r>
    </w:p>
  </w:endnote>
  <w:endnote w:type="continuationSeparator" w:id="0">
    <w:p w:rsidR="0036386B" w:rsidRDefault="0036386B" w:rsidP="009A5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86B" w:rsidRDefault="0036386B" w:rsidP="009A57CA">
      <w:r>
        <w:separator/>
      </w:r>
    </w:p>
  </w:footnote>
  <w:footnote w:type="continuationSeparator" w:id="0">
    <w:p w:rsidR="0036386B" w:rsidRDefault="0036386B" w:rsidP="009A5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D89FF"/>
    <w:multiLevelType w:val="singleLevel"/>
    <w:tmpl w:val="A24D89FF"/>
    <w:lvl w:ilvl="0">
      <w:start w:val="1"/>
      <w:numFmt w:val="decimal"/>
      <w:suff w:val="nothing"/>
      <w:lvlText w:val="%1、"/>
      <w:lvlJc w:val="left"/>
    </w:lvl>
  </w:abstractNum>
  <w:abstractNum w:abstractNumId="1">
    <w:nsid w:val="0B5A294E"/>
    <w:multiLevelType w:val="hybridMultilevel"/>
    <w:tmpl w:val="9C8E7B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C567753"/>
    <w:multiLevelType w:val="hybridMultilevel"/>
    <w:tmpl w:val="089A7A5A"/>
    <w:lvl w:ilvl="0" w:tplc="F5AA1C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F822AD"/>
    <w:multiLevelType w:val="hybridMultilevel"/>
    <w:tmpl w:val="36D28594"/>
    <w:lvl w:ilvl="0" w:tplc="09FC5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BD475F"/>
    <w:multiLevelType w:val="hybridMultilevel"/>
    <w:tmpl w:val="BCB28D80"/>
    <w:lvl w:ilvl="0" w:tplc="A5A8D0CC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27633A6C"/>
    <w:multiLevelType w:val="hybridMultilevel"/>
    <w:tmpl w:val="BEF4499A"/>
    <w:lvl w:ilvl="0" w:tplc="C79C420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CB5642"/>
    <w:multiLevelType w:val="hybridMultilevel"/>
    <w:tmpl w:val="E51AC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2D1366A"/>
    <w:multiLevelType w:val="hybridMultilevel"/>
    <w:tmpl w:val="168AEB5A"/>
    <w:lvl w:ilvl="0" w:tplc="85A69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855A65B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0218A4"/>
    <w:multiLevelType w:val="hybridMultilevel"/>
    <w:tmpl w:val="EB4C80D0"/>
    <w:lvl w:ilvl="0" w:tplc="D48A49F6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0A6382"/>
    <w:multiLevelType w:val="hybridMultilevel"/>
    <w:tmpl w:val="016609F6"/>
    <w:lvl w:ilvl="0" w:tplc="ABEE56E4">
      <w:start w:val="1"/>
      <w:numFmt w:val="decimal"/>
      <w:lvlText w:val="%1．"/>
      <w:lvlJc w:val="left"/>
      <w:pPr>
        <w:ind w:left="720" w:hanging="720"/>
      </w:pPr>
      <w:rPr>
        <w:rFonts w:ascii="Times New Roman" w:hAnsi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AF24BC"/>
    <w:multiLevelType w:val="hybridMultilevel"/>
    <w:tmpl w:val="0B0E5D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6731013C"/>
    <w:multiLevelType w:val="hybridMultilevel"/>
    <w:tmpl w:val="A63485DC"/>
    <w:lvl w:ilvl="0" w:tplc="FE1E55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F34234"/>
    <w:multiLevelType w:val="hybridMultilevel"/>
    <w:tmpl w:val="0C80CD0C"/>
    <w:lvl w:ilvl="0" w:tplc="07825C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857067D"/>
    <w:multiLevelType w:val="multilevel"/>
    <w:tmpl w:val="7857067D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15" w:hanging="31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11"/>
  </w:num>
  <w:num w:numId="7">
    <w:abstractNumId w:val="5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  <w:num w:numId="12">
    <w:abstractNumId w:val="1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4F7"/>
    <w:rsid w:val="000101D4"/>
    <w:rsid w:val="00062543"/>
    <w:rsid w:val="000C30D1"/>
    <w:rsid w:val="000C444A"/>
    <w:rsid w:val="000D3E10"/>
    <w:rsid w:val="0012135E"/>
    <w:rsid w:val="00121805"/>
    <w:rsid w:val="00135AAA"/>
    <w:rsid w:val="00172A27"/>
    <w:rsid w:val="00181668"/>
    <w:rsid w:val="00193D0F"/>
    <w:rsid w:val="001B24C2"/>
    <w:rsid w:val="002232A1"/>
    <w:rsid w:val="00232C8B"/>
    <w:rsid w:val="0024313D"/>
    <w:rsid w:val="002726E8"/>
    <w:rsid w:val="0027719B"/>
    <w:rsid w:val="002C2CB6"/>
    <w:rsid w:val="002E113D"/>
    <w:rsid w:val="002F5F0A"/>
    <w:rsid w:val="003314E8"/>
    <w:rsid w:val="0036386B"/>
    <w:rsid w:val="00365E0C"/>
    <w:rsid w:val="00380287"/>
    <w:rsid w:val="003D1A28"/>
    <w:rsid w:val="004038F5"/>
    <w:rsid w:val="004C0EA3"/>
    <w:rsid w:val="004C71C5"/>
    <w:rsid w:val="00575211"/>
    <w:rsid w:val="00575C7F"/>
    <w:rsid w:val="0059095C"/>
    <w:rsid w:val="005D2A69"/>
    <w:rsid w:val="00634D23"/>
    <w:rsid w:val="00640D43"/>
    <w:rsid w:val="00643946"/>
    <w:rsid w:val="0065004F"/>
    <w:rsid w:val="00680C62"/>
    <w:rsid w:val="006C045A"/>
    <w:rsid w:val="006F1181"/>
    <w:rsid w:val="006F5121"/>
    <w:rsid w:val="00725751"/>
    <w:rsid w:val="00741F7E"/>
    <w:rsid w:val="007A4FCA"/>
    <w:rsid w:val="007C1FD0"/>
    <w:rsid w:val="008C09E1"/>
    <w:rsid w:val="008D31AC"/>
    <w:rsid w:val="00900930"/>
    <w:rsid w:val="009A57CA"/>
    <w:rsid w:val="00AC74F7"/>
    <w:rsid w:val="00B22846"/>
    <w:rsid w:val="00B32601"/>
    <w:rsid w:val="00BB719E"/>
    <w:rsid w:val="00C659FA"/>
    <w:rsid w:val="00D1794F"/>
    <w:rsid w:val="00D2445F"/>
    <w:rsid w:val="00DA67C1"/>
    <w:rsid w:val="00DC7598"/>
    <w:rsid w:val="00DF1DBF"/>
    <w:rsid w:val="00E45B2E"/>
    <w:rsid w:val="00E56DF4"/>
    <w:rsid w:val="00E7473B"/>
    <w:rsid w:val="00F27D64"/>
    <w:rsid w:val="00F407F9"/>
    <w:rsid w:val="00F607D4"/>
    <w:rsid w:val="00F7238B"/>
    <w:rsid w:val="00F82465"/>
    <w:rsid w:val="00FE747B"/>
    <w:rsid w:val="011255CB"/>
    <w:rsid w:val="01421717"/>
    <w:rsid w:val="02CF649D"/>
    <w:rsid w:val="04785808"/>
    <w:rsid w:val="04B275E1"/>
    <w:rsid w:val="09552699"/>
    <w:rsid w:val="0E605AAB"/>
    <w:rsid w:val="0F425EEB"/>
    <w:rsid w:val="0F7558E7"/>
    <w:rsid w:val="131910C4"/>
    <w:rsid w:val="14706E03"/>
    <w:rsid w:val="148D454D"/>
    <w:rsid w:val="1779349A"/>
    <w:rsid w:val="1AF64E49"/>
    <w:rsid w:val="1C3926DD"/>
    <w:rsid w:val="1D866FEC"/>
    <w:rsid w:val="2306086D"/>
    <w:rsid w:val="242B385F"/>
    <w:rsid w:val="27B84238"/>
    <w:rsid w:val="29965BA6"/>
    <w:rsid w:val="2A742FFD"/>
    <w:rsid w:val="2AFB15BB"/>
    <w:rsid w:val="2D2179C7"/>
    <w:rsid w:val="2DD804CB"/>
    <w:rsid w:val="31D92E80"/>
    <w:rsid w:val="330E351E"/>
    <w:rsid w:val="35553DC8"/>
    <w:rsid w:val="36102433"/>
    <w:rsid w:val="477F1C6B"/>
    <w:rsid w:val="4D763AE6"/>
    <w:rsid w:val="50BB3475"/>
    <w:rsid w:val="5269110A"/>
    <w:rsid w:val="531B62F9"/>
    <w:rsid w:val="54D54781"/>
    <w:rsid w:val="56A20551"/>
    <w:rsid w:val="56B0294F"/>
    <w:rsid w:val="5D915D2D"/>
    <w:rsid w:val="5E4317D8"/>
    <w:rsid w:val="620C6B0D"/>
    <w:rsid w:val="660778A8"/>
    <w:rsid w:val="74073F41"/>
    <w:rsid w:val="761430C7"/>
    <w:rsid w:val="761B61A4"/>
    <w:rsid w:val="79624269"/>
    <w:rsid w:val="7AF6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页脚 Char"/>
    <w:link w:val="a4"/>
    <w:uiPriority w:val="99"/>
    <w:rPr>
      <w:kern w:val="2"/>
      <w:sz w:val="18"/>
      <w:szCs w:val="18"/>
    </w:rPr>
  </w:style>
  <w:style w:type="character" w:customStyle="1" w:styleId="Char0">
    <w:name w:val="页眉 Char"/>
    <w:link w:val="a5"/>
    <w:uiPriority w:val="99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F607D4"/>
    <w:pPr>
      <w:ind w:firstLineChars="200" w:firstLine="420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页脚 Char"/>
    <w:link w:val="a4"/>
    <w:uiPriority w:val="99"/>
    <w:rPr>
      <w:kern w:val="2"/>
      <w:sz w:val="18"/>
      <w:szCs w:val="18"/>
    </w:rPr>
  </w:style>
  <w:style w:type="character" w:customStyle="1" w:styleId="Char0">
    <w:name w:val="页眉 Char"/>
    <w:link w:val="a5"/>
    <w:uiPriority w:val="99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F607D4"/>
    <w:pPr>
      <w:ind w:firstLineChars="200" w:firstLine="420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72.16.94.8/&#23398;&#29983;&#20316;&#19994;/&#33891;&#23612;/18&#35745;&#31639;&#26426;/&#20316;&#19994;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&#25991;&#26723;\&#23454;&#39564;4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实验4.dotx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>China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2019-04-13T15:07:00Z</dcterms:created>
  <dcterms:modified xsi:type="dcterms:W3CDTF">2019-04-13T15:08:00Z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