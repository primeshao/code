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10" w:rsidRDefault="000D3E1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/>
          <w:b/>
          <w:bCs/>
          <w:sz w:val="32"/>
          <w:szCs w:val="32"/>
        </w:rPr>
      </w:pPr>
      <w:bookmarkStart w:id="0" w:name="_Toc192244615"/>
      <w:r>
        <w:rPr>
          <w:rFonts w:ascii="Times New Roman" w:eastAsia="黑体" w:hAnsi="Times New Roman" w:hint="eastAsia"/>
          <w:b/>
          <w:bCs/>
          <w:sz w:val="32"/>
          <w:szCs w:val="32"/>
        </w:rPr>
        <w:t>实验四</w:t>
      </w:r>
      <w:bookmarkStart w:id="1" w:name="_GoBack"/>
      <w:bookmarkEnd w:id="1"/>
      <w:r>
        <w:rPr>
          <w:rFonts w:ascii="Times New Roman" w:eastAsia="黑体" w:hAnsi="Times New Roman" w:hint="eastAsia"/>
          <w:b/>
          <w:bCs/>
          <w:sz w:val="32"/>
          <w:szCs w:val="32"/>
        </w:rPr>
        <w:t xml:space="preserve"> </w:t>
      </w:r>
      <w:bookmarkEnd w:id="0"/>
      <w:r>
        <w:rPr>
          <w:rFonts w:ascii="Times New Roman" w:eastAsia="黑体" w:hAnsi="Times New Roman" w:cs="宋体" w:hint="eastAsia"/>
          <w:b/>
          <w:bCs/>
          <w:color w:val="000000"/>
          <w:kern w:val="0"/>
          <w:sz w:val="32"/>
          <w:szCs w:val="32"/>
        </w:rPr>
        <w:t>类、对象的定义</w:t>
      </w:r>
    </w:p>
    <w:p w:rsidR="000D3E10" w:rsidRDefault="000D3E10">
      <w:pPr>
        <w:keepNext/>
        <w:keepLines/>
        <w:numPr>
          <w:ilvl w:val="0"/>
          <w:numId w:val="1"/>
        </w:numPr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2" w:name="_Toc155946693"/>
      <w:bookmarkStart w:id="3" w:name="_Toc192244616"/>
      <w:r>
        <w:rPr>
          <w:rFonts w:ascii="Times New Roman" w:eastAsia="黑体" w:hAnsi="Times New Roman" w:hint="eastAsia"/>
          <w:bCs/>
          <w:sz w:val="28"/>
          <w:szCs w:val="28"/>
        </w:rPr>
        <w:t>实验目的</w:t>
      </w:r>
      <w:bookmarkEnd w:id="2"/>
      <w:bookmarkEnd w:id="3"/>
    </w:p>
    <w:p w:rsidR="000D3E10" w:rsidRDefault="000D3E10">
      <w:pPr>
        <w:numPr>
          <w:ilvl w:val="0"/>
          <w:numId w:val="2"/>
        </w:numPr>
        <w:spacing w:line="320" w:lineRule="atLeast"/>
        <w:rPr>
          <w:rFonts w:ascii="Times New Roman" w:hAnsi="Times New Roman"/>
          <w:szCs w:val="24"/>
        </w:rPr>
      </w:pPr>
      <w:r>
        <w:rPr>
          <w:rFonts w:hint="eastAsia"/>
        </w:rPr>
        <w:t>理解类、对象的基本概念；</w:t>
      </w:r>
    </w:p>
    <w:p w:rsidR="000D3E10" w:rsidRDefault="000D3E10">
      <w:pPr>
        <w:numPr>
          <w:ilvl w:val="0"/>
          <w:numId w:val="2"/>
        </w:numPr>
        <w:spacing w:line="32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掌握类的设计、对象的创建、类的封装、构造方法的定义和使用；</w:t>
      </w:r>
    </w:p>
    <w:p w:rsidR="000D3E10" w:rsidRDefault="000D3E10">
      <w:pPr>
        <w:numPr>
          <w:ilvl w:val="0"/>
          <w:numId w:val="2"/>
        </w:numPr>
        <w:spacing w:line="32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掌握类的静态成员与实例成员。</w:t>
      </w:r>
    </w:p>
    <w:p w:rsidR="000D3E10" w:rsidRDefault="000D3E10">
      <w:pPr>
        <w:keepNext/>
        <w:keepLines/>
        <w:numPr>
          <w:ilvl w:val="0"/>
          <w:numId w:val="1"/>
        </w:numPr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4" w:name="_Toc155946694"/>
      <w:bookmarkStart w:id="5" w:name="_Toc192244617"/>
      <w:r>
        <w:rPr>
          <w:rFonts w:ascii="Times New Roman" w:eastAsia="黑体" w:hAnsi="Times New Roman" w:hint="eastAsia"/>
          <w:bCs/>
          <w:sz w:val="28"/>
          <w:szCs w:val="28"/>
        </w:rPr>
        <w:t>实验内容与要求</w:t>
      </w:r>
      <w:bookmarkEnd w:id="4"/>
      <w:bookmarkEnd w:id="5"/>
    </w:p>
    <w:p w:rsidR="00F607D4" w:rsidRDefault="00F607D4" w:rsidP="00F607D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编写一个</w:t>
      </w:r>
      <w:r>
        <w:rPr>
          <w:rFonts w:hint="eastAsia"/>
        </w:rPr>
        <w:t>Java</w:t>
      </w:r>
      <w:r>
        <w:rPr>
          <w:rFonts w:hint="eastAsia"/>
        </w:rPr>
        <w:t>应用程序，模拟家庭买一台电视，即家庭将电视作为自己的一个成员，即通过调用一个方法将某个电视的引用传递给自己的电视成员。具体要求如下：</w:t>
      </w:r>
    </w:p>
    <w:p w:rsidR="00F607D4" w:rsidRDefault="00F607D4" w:rsidP="00F607D4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有三个源文件：</w:t>
      </w:r>
      <w:r>
        <w:rPr>
          <w:rFonts w:hint="eastAsia"/>
        </w:rPr>
        <w:t>TV.java</w:t>
      </w:r>
      <w:r>
        <w:rPr>
          <w:rFonts w:hint="eastAsia"/>
        </w:rPr>
        <w:t>、</w:t>
      </w:r>
      <w:r>
        <w:rPr>
          <w:rFonts w:hint="eastAsia"/>
        </w:rPr>
        <w:t>Family.java</w:t>
      </w:r>
      <w:r>
        <w:rPr>
          <w:rFonts w:hint="eastAsia"/>
        </w:rPr>
        <w:t>和</w:t>
      </w:r>
      <w:r>
        <w:rPr>
          <w:rFonts w:hint="eastAsia"/>
        </w:rPr>
        <w:t>MainClass.java</w:t>
      </w:r>
      <w:r>
        <w:rPr>
          <w:rFonts w:hint="eastAsia"/>
        </w:rPr>
        <w:t>，其中</w:t>
      </w:r>
      <w:r>
        <w:rPr>
          <w:rFonts w:hint="eastAsia"/>
        </w:rPr>
        <w:t>TV.java</w:t>
      </w:r>
      <w:r>
        <w:rPr>
          <w:rFonts w:hint="eastAsia"/>
        </w:rPr>
        <w:t>中的</w:t>
      </w:r>
      <w:r>
        <w:rPr>
          <w:rFonts w:hint="eastAsia"/>
        </w:rPr>
        <w:t>TV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创建“电视”对象，</w:t>
      </w:r>
      <w:r>
        <w:rPr>
          <w:rFonts w:hint="eastAsia"/>
        </w:rPr>
        <w:t>amily.java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amily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创建“家庭”对象，</w:t>
      </w:r>
      <w:r>
        <w:rPr>
          <w:rFonts w:hint="eastAsia"/>
        </w:rPr>
        <w:t>MainClass.java</w:t>
      </w:r>
      <w:r>
        <w:rPr>
          <w:rFonts w:hint="eastAsia"/>
        </w:rPr>
        <w:t>是主类。</w:t>
      </w:r>
    </w:p>
    <w:p w:rsidR="00F607D4" w:rsidRDefault="00F607D4" w:rsidP="00F607D4">
      <w:pPr>
        <w:pStyle w:val="a6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在主类的</w:t>
      </w:r>
      <w:proofErr w:type="gramEnd"/>
      <w:r>
        <w:rPr>
          <w:rFonts w:hint="eastAsia"/>
        </w:rPr>
        <w:t>Main()</w:t>
      </w:r>
      <w:r>
        <w:rPr>
          <w:rFonts w:hint="eastAsia"/>
        </w:rPr>
        <w:t>方法中首先使用</w:t>
      </w:r>
      <w:r>
        <w:rPr>
          <w:rFonts w:hint="eastAsia"/>
        </w:rPr>
        <w:t>TV</w:t>
      </w:r>
      <w:r>
        <w:rPr>
          <w:rFonts w:hint="eastAsia"/>
        </w:rPr>
        <w:t>类创建一个对象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>，然后使用</w:t>
      </w:r>
      <w:r>
        <w:rPr>
          <w:rFonts w:hint="eastAsia"/>
        </w:rPr>
        <w:t>Family</w:t>
      </w:r>
      <w:r>
        <w:rPr>
          <w:rFonts w:hint="eastAsia"/>
        </w:rPr>
        <w:t>类再创建一个对象</w:t>
      </w:r>
      <w:proofErr w:type="spellStart"/>
      <w:r>
        <w:rPr>
          <w:rFonts w:hint="eastAsia"/>
        </w:rPr>
        <w:t>zhangSanFamily</w:t>
      </w:r>
      <w:proofErr w:type="spellEnd"/>
      <w:r>
        <w:rPr>
          <w:rFonts w:hint="eastAsia"/>
        </w:rPr>
        <w:t>，并将先前</w:t>
      </w:r>
      <w:r>
        <w:rPr>
          <w:rFonts w:hint="eastAsia"/>
        </w:rPr>
        <w:t>TV</w:t>
      </w:r>
      <w:r>
        <w:rPr>
          <w:rFonts w:hint="eastAsia"/>
        </w:rPr>
        <w:t>类的实例</w:t>
      </w:r>
      <w:proofErr w:type="spellStart"/>
      <w:r>
        <w:rPr>
          <w:rFonts w:hint="eastAsia"/>
        </w:rPr>
        <w:t>haierTV</w:t>
      </w:r>
      <w:proofErr w:type="spellEnd"/>
      <w:r>
        <w:rPr>
          <w:rFonts w:hint="eastAsia"/>
        </w:rPr>
        <w:t>的引用传递给</w:t>
      </w:r>
      <w:proofErr w:type="spellStart"/>
      <w:r>
        <w:rPr>
          <w:rFonts w:hint="eastAsia"/>
        </w:rPr>
        <w:t>zhangSanFamily</w:t>
      </w:r>
      <w:proofErr w:type="spellEnd"/>
      <w:r>
        <w:rPr>
          <w:rFonts w:hint="eastAsia"/>
        </w:rPr>
        <w:t>对象的成员变量</w:t>
      </w:r>
      <w:proofErr w:type="spellStart"/>
      <w:r>
        <w:rPr>
          <w:rFonts w:hint="eastAsia"/>
        </w:rPr>
        <w:t>homeTV</w:t>
      </w:r>
      <w:proofErr w:type="spellEnd"/>
      <w:r>
        <w:rPr>
          <w:rFonts w:hint="eastAsia"/>
        </w:rPr>
        <w:t>。</w:t>
      </w:r>
    </w:p>
    <w:p w:rsidR="00F607D4" w:rsidRDefault="00F607D4" w:rsidP="00F607D4">
      <w:pPr>
        <w:ind w:left="420"/>
      </w:pPr>
      <w:r>
        <w:rPr>
          <w:rFonts w:hint="eastAsia"/>
        </w:rPr>
        <w:t>Family</w:t>
      </w:r>
      <w:r>
        <w:rPr>
          <w:rFonts w:hint="eastAsia"/>
        </w:rPr>
        <w:t>类组合</w:t>
      </w:r>
      <w:r>
        <w:rPr>
          <w:rFonts w:hint="eastAsia"/>
        </w:rPr>
        <w:t>TV</w:t>
      </w:r>
      <w:r>
        <w:rPr>
          <w:rFonts w:hint="eastAsia"/>
        </w:rPr>
        <w:t>类的实例的</w:t>
      </w:r>
      <w:r>
        <w:rPr>
          <w:rFonts w:hint="eastAsia"/>
        </w:rPr>
        <w:t>UML</w:t>
      </w:r>
      <w:r>
        <w:rPr>
          <w:rFonts w:hint="eastAsia"/>
        </w:rPr>
        <w:t>图如图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tbl>
      <w:tblPr>
        <w:tblpPr w:leftFromText="180" w:rightFromText="180" w:vertAnchor="text" w:horzAnchor="page" w:tblpX="6058" w:tblpY="3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</w:tblGrid>
      <w:tr w:rsidR="00F607D4" w:rsidTr="001E62CA">
        <w:tc>
          <w:tcPr>
            <w:tcW w:w="2376" w:type="dxa"/>
          </w:tcPr>
          <w:p w:rsidR="00F607D4" w:rsidRDefault="00F607D4" w:rsidP="001E62CA">
            <w:pPr>
              <w:pStyle w:val="a6"/>
              <w:ind w:firstLineChars="0" w:firstLine="0"/>
              <w:jc w:val="center"/>
            </w:pPr>
            <w:r w:rsidRPr="00204B1F">
              <w:rPr>
                <w:rFonts w:hint="eastAsia"/>
                <w:sz w:val="28"/>
                <w:szCs w:val="28"/>
              </w:rPr>
              <w:t>TV</w:t>
            </w:r>
          </w:p>
        </w:tc>
      </w:tr>
      <w:tr w:rsidR="00F607D4" w:rsidTr="001E62CA">
        <w:tc>
          <w:tcPr>
            <w:tcW w:w="2376" w:type="dxa"/>
          </w:tcPr>
          <w:p w:rsidR="00F607D4" w:rsidRDefault="00F607D4" w:rsidP="001E62CA">
            <w:proofErr w:type="spellStart"/>
            <w:r>
              <w:rPr>
                <w:rFonts w:hint="eastAsia"/>
              </w:rPr>
              <w:t>channel:int</w:t>
            </w:r>
            <w:proofErr w:type="spellEnd"/>
          </w:p>
        </w:tc>
      </w:tr>
      <w:tr w:rsidR="00F607D4" w:rsidTr="001E62CA">
        <w:tc>
          <w:tcPr>
            <w:tcW w:w="2376" w:type="dxa"/>
          </w:tcPr>
          <w:p w:rsidR="00F607D4" w:rsidRDefault="00F607D4" w:rsidP="001E62CA">
            <w:proofErr w:type="spellStart"/>
            <w:r>
              <w:rPr>
                <w:rFonts w:hint="eastAsia"/>
              </w:rPr>
              <w:t>setChannel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):void</w:t>
            </w:r>
          </w:p>
          <w:p w:rsidR="00F607D4" w:rsidRDefault="00F607D4" w:rsidP="001E62CA">
            <w:proofErr w:type="spellStart"/>
            <w:r>
              <w:rPr>
                <w:rFonts w:hint="eastAsia"/>
              </w:rPr>
              <w:t>getChannel</w:t>
            </w:r>
            <w:proofErr w:type="spellEnd"/>
            <w:r>
              <w:rPr>
                <w:rFonts w:hint="eastAsia"/>
              </w:rPr>
              <w:t>():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F607D4" w:rsidRDefault="00F607D4" w:rsidP="001E62CA">
            <w:proofErr w:type="spellStart"/>
            <w:r>
              <w:rPr>
                <w:rFonts w:hint="eastAsia"/>
              </w:rPr>
              <w:t>showProgram</w:t>
            </w:r>
            <w:proofErr w:type="spellEnd"/>
            <w:r>
              <w:rPr>
                <w:rFonts w:hint="eastAsia"/>
              </w:rPr>
              <w:t>():void</w:t>
            </w:r>
          </w:p>
        </w:tc>
      </w:tr>
    </w:tbl>
    <w:p w:rsidR="00F607D4" w:rsidRDefault="00F607D4" w:rsidP="00F607D4">
      <w:pPr>
        <w:ind w:left="420"/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4"/>
      </w:tblGrid>
      <w:tr w:rsidR="00F607D4" w:rsidTr="001E62CA">
        <w:tc>
          <w:tcPr>
            <w:tcW w:w="2514" w:type="dxa"/>
          </w:tcPr>
          <w:p w:rsidR="00F607D4" w:rsidRPr="00204B1F" w:rsidRDefault="0024313D" w:rsidP="001E62CA">
            <w:pPr>
              <w:pStyle w:val="a6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240665</wp:posOffset>
                      </wp:positionV>
                      <wp:extent cx="542925" cy="19050"/>
                      <wp:effectExtent l="9525" t="57150" r="19050" b="381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292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left:0;text-align:left;margin-left:119.25pt;margin-top:18.95pt;width:42.7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="00F607D4" w:rsidRPr="00204B1F">
              <w:rPr>
                <w:rFonts w:hint="eastAsia"/>
                <w:sz w:val="28"/>
                <w:szCs w:val="28"/>
              </w:rPr>
              <w:t>Family</w:t>
            </w:r>
          </w:p>
        </w:tc>
      </w:tr>
      <w:tr w:rsidR="00F607D4" w:rsidTr="001E62CA">
        <w:tc>
          <w:tcPr>
            <w:tcW w:w="2514" w:type="dxa"/>
          </w:tcPr>
          <w:p w:rsidR="00F607D4" w:rsidRDefault="00F607D4" w:rsidP="001E62CA">
            <w:proofErr w:type="spellStart"/>
            <w:r>
              <w:rPr>
                <w:rFonts w:hint="eastAsia"/>
              </w:rPr>
              <w:t>homeTV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TV</w:t>
            </w:r>
          </w:p>
        </w:tc>
      </w:tr>
      <w:tr w:rsidR="00F607D4" w:rsidTr="001E62CA">
        <w:tc>
          <w:tcPr>
            <w:tcW w:w="2514" w:type="dxa"/>
          </w:tcPr>
          <w:p w:rsidR="00F607D4" w:rsidRDefault="00F607D4" w:rsidP="001E62CA">
            <w:proofErr w:type="spellStart"/>
            <w:r>
              <w:rPr>
                <w:rFonts w:hint="eastAsia"/>
              </w:rPr>
              <w:t>buyTV</w:t>
            </w:r>
            <w:proofErr w:type="spellEnd"/>
            <w:r>
              <w:rPr>
                <w:rFonts w:hint="eastAsia"/>
              </w:rPr>
              <w:t>(TV):void</w:t>
            </w:r>
          </w:p>
          <w:p w:rsidR="00F607D4" w:rsidRDefault="00F607D4" w:rsidP="001E62CA">
            <w:proofErr w:type="spellStart"/>
            <w:r>
              <w:rPr>
                <w:rFonts w:hint="eastAsia"/>
              </w:rPr>
              <w:t>remoteControlTV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):void</w:t>
            </w:r>
          </w:p>
          <w:p w:rsidR="00F607D4" w:rsidRDefault="00F607D4" w:rsidP="001E62CA">
            <w:proofErr w:type="spellStart"/>
            <w:r>
              <w:rPr>
                <w:rFonts w:hint="eastAsia"/>
              </w:rPr>
              <w:t>seeTV</w:t>
            </w:r>
            <w:proofErr w:type="spellEnd"/>
            <w:r>
              <w:rPr>
                <w:rFonts w:hint="eastAsia"/>
              </w:rPr>
              <w:t>():void</w:t>
            </w:r>
          </w:p>
        </w:tc>
      </w:tr>
    </w:tbl>
    <w:p w:rsidR="00F607D4" w:rsidRDefault="00F607D4" w:rsidP="00F607D4">
      <w:pPr>
        <w:ind w:left="420"/>
      </w:pPr>
    </w:p>
    <w:p w:rsidR="00F607D4" w:rsidRDefault="00F607D4" w:rsidP="00F607D4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4.1 Family</w:t>
      </w:r>
      <w:r>
        <w:rPr>
          <w:rFonts w:hint="eastAsia"/>
        </w:rPr>
        <w:t>类组合</w:t>
      </w:r>
      <w:r>
        <w:rPr>
          <w:rFonts w:hint="eastAsia"/>
        </w:rPr>
        <w:t>TV</w:t>
      </w:r>
      <w:r>
        <w:rPr>
          <w:rFonts w:hint="eastAsia"/>
        </w:rPr>
        <w:t>类的实例的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DC7598" w:rsidRPr="009E25FA" w:rsidRDefault="00DC7598" w:rsidP="00DC7598">
      <w:r>
        <w:rPr>
          <w:rFonts w:hint="eastAsia"/>
        </w:rPr>
        <w:t>2</w:t>
      </w:r>
      <w:r w:rsidRPr="009E25FA">
        <w:rPr>
          <w:rFonts w:hint="eastAsia"/>
        </w:rPr>
        <w:t>编写复数类（</w:t>
      </w:r>
      <w:r w:rsidRPr="009E25FA">
        <w:t>Complex</w:t>
      </w:r>
      <w:r w:rsidRPr="009E25FA">
        <w:rPr>
          <w:rFonts w:hint="eastAsia"/>
        </w:rPr>
        <w:t>）和一个测试类（</w:t>
      </w:r>
      <w:proofErr w:type="spellStart"/>
      <w:r w:rsidRPr="009E25FA">
        <w:t>ComplexDemo</w:t>
      </w:r>
      <w:proofErr w:type="spellEnd"/>
      <w:r w:rsidRPr="009E25FA">
        <w:rPr>
          <w:rFonts w:hint="eastAsia"/>
        </w:rPr>
        <w:t>），实现复数的四则运算（加、减、乘、除）和输入、输出等操作。</w:t>
      </w:r>
    </w:p>
    <w:p w:rsidR="00DC7598" w:rsidRPr="009E25FA" w:rsidRDefault="00DC7598" w:rsidP="00DC7598">
      <w:pPr>
        <w:ind w:left="360"/>
      </w:pPr>
      <w:r w:rsidRPr="009E25FA">
        <w:rPr>
          <w:rFonts w:hint="eastAsia"/>
        </w:rPr>
        <w:t>每个运算提供两种调用方法，以加法为例：</w:t>
      </w:r>
    </w:p>
    <w:p w:rsidR="00DC7598" w:rsidRPr="009E25FA" w:rsidRDefault="00DC7598" w:rsidP="00DC7598">
      <w:pPr>
        <w:ind w:left="360"/>
      </w:pPr>
      <w:r w:rsidRPr="009E25FA">
        <w:t>c3=</w:t>
      </w:r>
      <w:proofErr w:type="gramStart"/>
      <w:r w:rsidRPr="009E25FA">
        <w:t>c1.add(</w:t>
      </w:r>
      <w:proofErr w:type="gramEnd"/>
      <w:r w:rsidRPr="009E25FA">
        <w:t>c2);</w:t>
      </w:r>
    </w:p>
    <w:p w:rsidR="00F607D4" w:rsidRDefault="00DC7598" w:rsidP="00DC7598">
      <w:pPr>
        <w:ind w:left="360"/>
      </w:pPr>
      <w:r w:rsidRPr="009E25FA">
        <w:t>c3=</w:t>
      </w:r>
      <w:proofErr w:type="spellStart"/>
      <w:proofErr w:type="gramStart"/>
      <w:r w:rsidRPr="009E25FA">
        <w:t>Complex.add</w:t>
      </w:r>
      <w:proofErr w:type="spellEnd"/>
      <w:r w:rsidRPr="009E25FA">
        <w:t>(</w:t>
      </w:r>
      <w:proofErr w:type="gramEnd"/>
      <w:r w:rsidRPr="009E25FA">
        <w:t>c1,c2);</w:t>
      </w:r>
    </w:p>
    <w:p w:rsidR="007C1FD0" w:rsidRDefault="00DC7598" w:rsidP="00DC7598">
      <w:pPr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szCs w:val="21"/>
        </w:rPr>
        <w:t>3</w:t>
      </w:r>
      <w:r w:rsidR="00F607D4">
        <w:rPr>
          <w:rFonts w:ascii="Times New Roman" w:hAnsi="Times New Roman" w:hint="eastAsia"/>
          <w:szCs w:val="21"/>
        </w:rPr>
        <w:t>．</w:t>
      </w:r>
      <w:r w:rsidR="000D3E10">
        <w:rPr>
          <w:rFonts w:ascii="Times New Roman" w:hAnsi="Times New Roman" w:hint="eastAsia"/>
          <w:szCs w:val="21"/>
        </w:rPr>
        <w:t>编写一个</w:t>
      </w:r>
      <w:r w:rsidR="000D3E10">
        <w:rPr>
          <w:rFonts w:ascii="Times New Roman" w:hAnsi="Times New Roman" w:hint="eastAsia"/>
          <w:szCs w:val="21"/>
        </w:rPr>
        <w:t>Java</w:t>
      </w:r>
      <w:r w:rsidR="000D3E10">
        <w:rPr>
          <w:rFonts w:ascii="Times New Roman" w:hAnsi="Times New Roman" w:hint="eastAsia"/>
          <w:szCs w:val="21"/>
        </w:rPr>
        <w:t>应用程序。设计一个学生类</w:t>
      </w:r>
      <w:r w:rsidR="000D3E10">
        <w:rPr>
          <w:rFonts w:ascii="Times New Roman" w:hAnsi="Times New Roman" w:hint="eastAsia"/>
          <w:szCs w:val="21"/>
        </w:rPr>
        <w:t>Students</w:t>
      </w:r>
      <w:r w:rsidR="000D3E10">
        <w:rPr>
          <w:rFonts w:ascii="Times New Roman" w:hAnsi="Times New Roman" w:hint="eastAsia"/>
          <w:szCs w:val="21"/>
        </w:rPr>
        <w:t>，包括属性有：</w:t>
      </w:r>
      <w:r w:rsidR="007C1FD0">
        <w:rPr>
          <w:rFonts w:ascii="Times New Roman" w:hAnsi="Times New Roman" w:hint="eastAsia"/>
          <w:szCs w:val="21"/>
        </w:rPr>
        <w:t>序号，</w:t>
      </w:r>
      <w:r w:rsidR="000D3E10">
        <w:rPr>
          <w:rFonts w:ascii="Times New Roman" w:hAnsi="Times New Roman" w:hint="eastAsia"/>
          <w:szCs w:val="21"/>
        </w:rPr>
        <w:t>学号，姓名，性别，专业，三门课程成绩（数学，计算机，英语）；包括方法有：</w:t>
      </w:r>
      <w:proofErr w:type="gramStart"/>
      <w:r w:rsidR="000D3E10">
        <w:rPr>
          <w:rFonts w:ascii="Times New Roman" w:hAnsi="Times New Roman" w:hint="eastAsia"/>
          <w:szCs w:val="21"/>
        </w:rPr>
        <w:t>求成绩</w:t>
      </w:r>
      <w:proofErr w:type="gramEnd"/>
      <w:r w:rsidR="000D3E10">
        <w:rPr>
          <w:rFonts w:ascii="Times New Roman" w:hAnsi="Times New Roman" w:hint="eastAsia"/>
          <w:szCs w:val="21"/>
        </w:rPr>
        <w:t>总分，成绩平均分，除序号外各个属性的赋值方法，各个属性值的获取方法等等。</w:t>
      </w:r>
      <w:r w:rsidR="000D3E10">
        <w:rPr>
          <w:rFonts w:ascii="Times New Roman" w:hAnsi="Times New Roman" w:hint="eastAsia"/>
          <w:b/>
          <w:bCs/>
          <w:szCs w:val="21"/>
        </w:rPr>
        <w:t>说明：</w:t>
      </w:r>
      <w:proofErr w:type="gramStart"/>
      <w:r w:rsidR="000D3E10">
        <w:rPr>
          <w:rFonts w:ascii="Times New Roman" w:hAnsi="Times New Roman" w:hint="eastAsia"/>
          <w:b/>
          <w:bCs/>
          <w:szCs w:val="21"/>
        </w:rPr>
        <w:t>每创建</w:t>
      </w:r>
      <w:proofErr w:type="gramEnd"/>
      <w:r w:rsidR="000D3E10">
        <w:rPr>
          <w:rFonts w:ascii="Times New Roman" w:hAnsi="Times New Roman" w:hint="eastAsia"/>
          <w:b/>
          <w:bCs/>
          <w:szCs w:val="21"/>
        </w:rPr>
        <w:t>一个</w:t>
      </w:r>
      <w:r w:rsidR="000D3E10">
        <w:rPr>
          <w:rFonts w:ascii="Times New Roman" w:hAnsi="Times New Roman" w:hint="eastAsia"/>
          <w:b/>
          <w:bCs/>
          <w:szCs w:val="21"/>
        </w:rPr>
        <w:t>Students</w:t>
      </w:r>
      <w:r w:rsidR="000D3E10">
        <w:rPr>
          <w:rFonts w:ascii="Times New Roman" w:hAnsi="Times New Roman" w:hint="eastAsia"/>
          <w:b/>
          <w:bCs/>
          <w:szCs w:val="21"/>
        </w:rPr>
        <w:t>对象，则序号值增</w:t>
      </w:r>
      <w:r w:rsidR="000D3E10">
        <w:rPr>
          <w:rFonts w:ascii="Times New Roman" w:hAnsi="Times New Roman" w:hint="eastAsia"/>
          <w:b/>
          <w:bCs/>
          <w:szCs w:val="21"/>
        </w:rPr>
        <w:t>1</w:t>
      </w:r>
      <w:r w:rsidR="000D3E10">
        <w:rPr>
          <w:rFonts w:ascii="Times New Roman" w:hAnsi="Times New Roman" w:hint="eastAsia"/>
          <w:b/>
          <w:bCs/>
          <w:szCs w:val="21"/>
        </w:rPr>
        <w:t>；第一个学生对象的序号值为</w:t>
      </w:r>
      <w:r w:rsidR="000D3E10">
        <w:rPr>
          <w:rFonts w:ascii="Times New Roman" w:hAnsi="Times New Roman" w:hint="eastAsia"/>
          <w:b/>
          <w:bCs/>
          <w:szCs w:val="21"/>
        </w:rPr>
        <w:t>1</w:t>
      </w:r>
      <w:r w:rsidR="000D3E10">
        <w:rPr>
          <w:rFonts w:ascii="Times New Roman" w:hAnsi="Times New Roman" w:hint="eastAsia"/>
          <w:b/>
          <w:bCs/>
          <w:szCs w:val="21"/>
        </w:rPr>
        <w:t>。</w:t>
      </w:r>
    </w:p>
    <w:p w:rsidR="000D3E10" w:rsidRDefault="000D3E10" w:rsidP="007C1FD0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编写</w:t>
      </w:r>
      <w:proofErr w:type="gramStart"/>
      <w:r>
        <w:rPr>
          <w:rFonts w:ascii="Times New Roman" w:hAnsi="Times New Roman" w:hint="eastAsia"/>
          <w:szCs w:val="21"/>
        </w:rPr>
        <w:t>一个主类</w:t>
      </w:r>
      <w:proofErr w:type="gramEnd"/>
      <w:r>
        <w:rPr>
          <w:rFonts w:ascii="Times New Roman" w:hAnsi="Times New Roman" w:hint="eastAsia"/>
          <w:szCs w:val="21"/>
        </w:rPr>
        <w:t>StudentsDemo.java</w:t>
      </w:r>
      <w:r>
        <w:rPr>
          <w:rFonts w:ascii="Times New Roman" w:hAnsi="Times New Roman" w:hint="eastAsia"/>
          <w:szCs w:val="21"/>
        </w:rPr>
        <w:t>，利用</w:t>
      </w:r>
      <w:r>
        <w:rPr>
          <w:rFonts w:ascii="Times New Roman" w:hAnsi="Times New Roman" w:hint="eastAsia"/>
          <w:szCs w:val="21"/>
        </w:rPr>
        <w:t>Students</w:t>
      </w:r>
      <w:r>
        <w:rPr>
          <w:rFonts w:ascii="Times New Roman" w:hAnsi="Times New Roman" w:hint="eastAsia"/>
          <w:szCs w:val="21"/>
        </w:rPr>
        <w:t>类输入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名同学的三门课成绩，按以下要求输出相关信息：</w:t>
      </w:r>
    </w:p>
    <w:p w:rsidR="007C1FD0" w:rsidRDefault="007C1FD0" w:rsidP="007C1FD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）输入一个学生的学号或者姓名，输出该学生的所有信息。</w:t>
      </w:r>
    </w:p>
    <w:p w:rsidR="000D3E10" w:rsidRDefault="000D3E1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="007C1FD0"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="007C1FD0">
        <w:rPr>
          <w:rFonts w:ascii="Times New Roman" w:hAnsi="Times New Roman" w:hint="eastAsia"/>
          <w:szCs w:val="21"/>
        </w:rPr>
        <w:t>数学</w:t>
      </w:r>
      <w:r>
        <w:rPr>
          <w:rFonts w:ascii="Times New Roman" w:hAnsi="Times New Roman" w:hint="eastAsia"/>
          <w:szCs w:val="21"/>
        </w:rPr>
        <w:t>课程最高分同学序号、学号、姓名和课程分数</w:t>
      </w:r>
    </w:p>
    <w:p w:rsidR="000D3E10" w:rsidRDefault="000D3E1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="007C1FD0"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）总分最高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最低同学序号、学号、姓名和课程分数</w:t>
      </w:r>
    </w:p>
    <w:p w:rsidR="000D3E10" w:rsidRDefault="000D3E1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="007C1FD0"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）有没有这样的学生存在：总分大于所有学生的平均成绩，但是至少有一门课不及格（低</w:t>
      </w:r>
      <w:r>
        <w:rPr>
          <w:rFonts w:ascii="Times New Roman" w:hAnsi="Times New Roman" w:hint="eastAsia"/>
          <w:szCs w:val="21"/>
        </w:rPr>
        <w:lastRenderedPageBreak/>
        <w:t>于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分）。若有，按行输出这些学生的全部信息；若没有，不输出任何信息。</w:t>
      </w:r>
    </w:p>
    <w:p w:rsidR="000D3E10" w:rsidRDefault="000D3E10">
      <w:pPr>
        <w:rPr>
          <w:rFonts w:ascii="Times New Roman" w:hAnsi="Times New Roman"/>
          <w:szCs w:val="24"/>
        </w:rPr>
      </w:pPr>
    </w:p>
    <w:p w:rsidR="000D3E10" w:rsidRDefault="000D3E10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bookmarkStart w:id="6" w:name="_Toc155946696"/>
      <w:bookmarkStart w:id="7" w:name="_Toc192244619"/>
      <w:r>
        <w:rPr>
          <w:rFonts w:ascii="Times New Roman" w:eastAsia="黑体" w:hAnsi="Times New Roman" w:hint="eastAsia"/>
          <w:bCs/>
          <w:sz w:val="28"/>
          <w:szCs w:val="28"/>
        </w:rPr>
        <w:t>实验</w:t>
      </w:r>
      <w:bookmarkEnd w:id="6"/>
      <w:bookmarkEnd w:id="7"/>
      <w:r>
        <w:rPr>
          <w:rFonts w:eastAsia="黑体" w:hint="eastAsia"/>
          <w:bCs/>
          <w:sz w:val="28"/>
          <w:szCs w:val="28"/>
        </w:rPr>
        <w:t>作业提交</w:t>
      </w:r>
    </w:p>
    <w:p w:rsidR="00F607D4" w:rsidRPr="00AC74F7" w:rsidRDefault="00AC74F7" w:rsidP="00AC74F7">
      <w:pPr>
        <w:rPr>
          <w:b/>
          <w:color w:val="FF0000"/>
          <w:sz w:val="28"/>
          <w:szCs w:val="28"/>
        </w:rPr>
      </w:pPr>
      <w:r>
        <w:rPr>
          <w:rFonts w:hint="eastAsia"/>
          <w:sz w:val="24"/>
        </w:rPr>
        <w:t>1</w:t>
      </w:r>
      <w:r w:rsidR="009A57CA" w:rsidRPr="00AC74F7">
        <w:rPr>
          <w:rFonts w:hint="eastAsia"/>
          <w:sz w:val="24"/>
        </w:rPr>
        <w:t>源程序调试结束后，将源代码复制到记事本文件中，文件名是是你的学号</w:t>
      </w:r>
      <w:r w:rsidRPr="00AC74F7">
        <w:rPr>
          <w:rFonts w:hint="eastAsia"/>
          <w:sz w:val="24"/>
        </w:rPr>
        <w:t>+</w:t>
      </w:r>
      <w:r w:rsidRPr="00AC74F7">
        <w:rPr>
          <w:rFonts w:hint="eastAsia"/>
          <w:sz w:val="24"/>
        </w:rPr>
        <w:t>姓名；</w:t>
      </w:r>
      <w:r w:rsidR="00F607D4"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F607D4" w:rsidRDefault="00F607D4" w:rsidP="00F607D4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AC74F7" w:rsidRPr="00937F00" w:rsidRDefault="00AC74F7" w:rsidP="00AC74F7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Pr="00C40E39">
          <w:rPr>
            <w:rStyle w:val="a3"/>
            <w:b/>
            <w:sz w:val="28"/>
            <w:szCs w:val="28"/>
          </w:rPr>
          <w:t>ftp://172.16.94.8/</w:t>
        </w:r>
        <w:r w:rsidRPr="00C40E39">
          <w:rPr>
            <w:rStyle w:val="a3"/>
            <w:rFonts w:hint="eastAsia"/>
            <w:b/>
            <w:sz w:val="28"/>
            <w:szCs w:val="28"/>
          </w:rPr>
          <w:t>学生作业</w:t>
        </w:r>
        <w:r w:rsidRPr="00C40E39">
          <w:rPr>
            <w:rStyle w:val="a3"/>
            <w:b/>
            <w:sz w:val="28"/>
            <w:szCs w:val="28"/>
          </w:rPr>
          <w:t>/</w:t>
        </w:r>
        <w:r w:rsidRPr="00C40E39">
          <w:rPr>
            <w:rStyle w:val="a3"/>
            <w:rFonts w:hint="eastAsia"/>
            <w:b/>
            <w:sz w:val="28"/>
            <w:szCs w:val="28"/>
          </w:rPr>
          <w:t>董尼</w:t>
        </w:r>
        <w:r w:rsidRPr="00C40E39">
          <w:rPr>
            <w:rStyle w:val="a3"/>
            <w:b/>
            <w:sz w:val="28"/>
            <w:szCs w:val="28"/>
          </w:rPr>
          <w:t>/18</w:t>
        </w:r>
        <w:r w:rsidRPr="00C40E39">
          <w:rPr>
            <w:rStyle w:val="a3"/>
            <w:rFonts w:hint="eastAsia"/>
            <w:b/>
            <w:sz w:val="28"/>
            <w:szCs w:val="28"/>
          </w:rPr>
          <w:t>计算机</w:t>
        </w:r>
        <w:r w:rsidRPr="00C40E39">
          <w:rPr>
            <w:rStyle w:val="a3"/>
            <w:b/>
            <w:sz w:val="28"/>
            <w:szCs w:val="28"/>
          </w:rPr>
          <w:t>/</w:t>
        </w:r>
        <w:r w:rsidRPr="00C40E39">
          <w:rPr>
            <w:rStyle w:val="a3"/>
            <w:rFonts w:hint="eastAsia"/>
            <w:b/>
            <w:sz w:val="28"/>
            <w:szCs w:val="28"/>
          </w:rPr>
          <w:t>作业</w:t>
        </w:r>
        <w:r w:rsidRPr="00C40E39">
          <w:rPr>
            <w:rStyle w:val="a3"/>
            <w:rFonts w:hint="eastAsia"/>
            <w:b/>
            <w:sz w:val="28"/>
            <w:szCs w:val="28"/>
          </w:rPr>
          <w:t>4</w:t>
        </w:r>
      </w:hyperlink>
    </w:p>
    <w:p w:rsidR="00AC74F7" w:rsidRPr="00AC74F7" w:rsidRDefault="00AC74F7" w:rsidP="00F607D4">
      <w:pPr>
        <w:rPr>
          <w:b/>
          <w:color w:val="FF0000"/>
          <w:sz w:val="28"/>
          <w:szCs w:val="28"/>
        </w:rPr>
      </w:pPr>
    </w:p>
    <w:p w:rsidR="000D3E10" w:rsidRDefault="009A57CA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．按照实验报告模板文件，</w:t>
      </w:r>
      <w:r w:rsidRPr="00D1794F">
        <w:rPr>
          <w:rFonts w:ascii="Times New Roman" w:hAnsi="Times New Roman" w:hint="eastAsia"/>
          <w:b/>
          <w:szCs w:val="24"/>
        </w:rPr>
        <w:t>填写实验报告</w:t>
      </w:r>
      <w:r w:rsidR="00D1794F" w:rsidRPr="00D1794F">
        <w:rPr>
          <w:rFonts w:ascii="Times New Roman" w:hAnsi="Times New Roman" w:hint="eastAsia"/>
          <w:b/>
          <w:szCs w:val="24"/>
        </w:rPr>
        <w:t>并打印</w:t>
      </w:r>
      <w:r w:rsidR="00F82465" w:rsidRPr="00D1794F">
        <w:rPr>
          <w:rFonts w:ascii="Times New Roman" w:hAnsi="Times New Roman" w:hint="eastAsia"/>
          <w:b/>
          <w:szCs w:val="24"/>
        </w:rPr>
        <w:t>，</w:t>
      </w:r>
      <w:r w:rsidR="00D1794F" w:rsidRPr="00D1794F">
        <w:rPr>
          <w:rFonts w:ascii="Times New Roman" w:hAnsi="Times New Roman" w:hint="eastAsia"/>
          <w:b/>
          <w:szCs w:val="24"/>
        </w:rPr>
        <w:t>学习委员收齐后</w:t>
      </w:r>
      <w:r w:rsidR="00D1794F">
        <w:rPr>
          <w:rFonts w:ascii="Times New Roman" w:hAnsi="Times New Roman" w:hint="eastAsia"/>
          <w:b/>
          <w:szCs w:val="24"/>
        </w:rPr>
        <w:t>在</w:t>
      </w:r>
      <w:r w:rsidR="00D1794F" w:rsidRPr="00D1794F">
        <w:rPr>
          <w:rFonts w:ascii="Times New Roman" w:hAnsi="Times New Roman" w:hint="eastAsia"/>
          <w:b/>
          <w:szCs w:val="24"/>
        </w:rPr>
        <w:t>下周一实验课时交给老师</w:t>
      </w:r>
      <w:r w:rsidRPr="00D1794F">
        <w:rPr>
          <w:rFonts w:ascii="Times New Roman" w:hAnsi="Times New Roman" w:hint="eastAsia"/>
          <w:b/>
          <w:szCs w:val="24"/>
        </w:rPr>
        <w:t>。</w:t>
      </w:r>
      <w:r w:rsidR="00AC74F7">
        <w:rPr>
          <w:rFonts w:ascii="Times New Roman" w:hAnsi="Times New Roman" w:hint="eastAsia"/>
          <w:b/>
          <w:szCs w:val="24"/>
        </w:rPr>
        <w:t>电子</w:t>
      </w:r>
      <w:proofErr w:type="gramStart"/>
      <w:r w:rsidR="00AC74F7">
        <w:rPr>
          <w:rFonts w:ascii="Times New Roman" w:hAnsi="Times New Roman" w:hint="eastAsia"/>
          <w:b/>
          <w:szCs w:val="24"/>
        </w:rPr>
        <w:t>档</w:t>
      </w:r>
      <w:proofErr w:type="gramEnd"/>
      <w:r w:rsidR="00AC74F7">
        <w:rPr>
          <w:rFonts w:ascii="Times New Roman" w:hAnsi="Times New Roman" w:hint="eastAsia"/>
          <w:b/>
          <w:szCs w:val="24"/>
        </w:rPr>
        <w:t>文件名为学号</w:t>
      </w:r>
      <w:r w:rsidR="00AC74F7">
        <w:rPr>
          <w:rFonts w:ascii="Times New Roman" w:hAnsi="Times New Roman" w:hint="eastAsia"/>
          <w:b/>
          <w:szCs w:val="24"/>
        </w:rPr>
        <w:t>+</w:t>
      </w:r>
      <w:r w:rsidR="00AC74F7">
        <w:rPr>
          <w:rFonts w:ascii="Times New Roman" w:hAnsi="Times New Roman" w:hint="eastAsia"/>
          <w:b/>
          <w:szCs w:val="24"/>
        </w:rPr>
        <w:t>姓名</w:t>
      </w:r>
      <w:r w:rsidR="00AC74F7">
        <w:rPr>
          <w:rFonts w:ascii="Times New Roman" w:hAnsi="Times New Roman" w:hint="eastAsia"/>
          <w:b/>
          <w:szCs w:val="24"/>
        </w:rPr>
        <w:t>.doc;</w:t>
      </w:r>
      <w:r w:rsidR="00AC74F7">
        <w:rPr>
          <w:rFonts w:ascii="Times New Roman" w:hAnsi="Times New Roman" w:hint="eastAsia"/>
          <w:b/>
          <w:szCs w:val="24"/>
        </w:rPr>
        <w:t>提交到：</w:t>
      </w:r>
      <w:r w:rsidR="00AC74F7">
        <w:rPr>
          <w:rFonts w:ascii="Times New Roman" w:hAnsi="Times New Roman"/>
          <w:szCs w:val="24"/>
        </w:rPr>
        <w:t xml:space="preserve"> </w:t>
      </w:r>
    </w:p>
    <w:p w:rsidR="00AC74F7" w:rsidRPr="00937F00" w:rsidRDefault="00AC74F7" w:rsidP="00AC74F7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9" w:history="1">
        <w:r w:rsidRPr="00E879FE">
          <w:rPr>
            <w:rStyle w:val="a3"/>
            <w:b/>
            <w:sz w:val="28"/>
            <w:szCs w:val="28"/>
          </w:rPr>
          <w:t>ftp://172.16.94.8/</w:t>
        </w:r>
        <w:r w:rsidRPr="00E879FE">
          <w:rPr>
            <w:rStyle w:val="a3"/>
            <w:rFonts w:hint="eastAsia"/>
            <w:b/>
            <w:sz w:val="28"/>
            <w:szCs w:val="28"/>
          </w:rPr>
          <w:t>学生作业</w:t>
        </w:r>
        <w:r w:rsidRPr="00E879FE">
          <w:rPr>
            <w:rStyle w:val="a3"/>
            <w:b/>
            <w:sz w:val="28"/>
            <w:szCs w:val="28"/>
          </w:rPr>
          <w:t>/</w:t>
        </w:r>
        <w:r w:rsidRPr="00E879FE">
          <w:rPr>
            <w:rStyle w:val="a3"/>
            <w:rFonts w:hint="eastAsia"/>
            <w:b/>
            <w:sz w:val="28"/>
            <w:szCs w:val="28"/>
          </w:rPr>
          <w:t>董尼</w:t>
        </w:r>
        <w:r w:rsidRPr="00E879FE">
          <w:rPr>
            <w:rStyle w:val="a3"/>
            <w:b/>
            <w:sz w:val="28"/>
            <w:szCs w:val="28"/>
          </w:rPr>
          <w:t>/18</w:t>
        </w:r>
        <w:r w:rsidRPr="00E879FE">
          <w:rPr>
            <w:rStyle w:val="a3"/>
            <w:rFonts w:hint="eastAsia"/>
            <w:b/>
            <w:sz w:val="28"/>
            <w:szCs w:val="28"/>
          </w:rPr>
          <w:t>计算机</w:t>
        </w:r>
        <w:r w:rsidRPr="00E879FE">
          <w:rPr>
            <w:rStyle w:val="a3"/>
            <w:b/>
            <w:sz w:val="28"/>
            <w:szCs w:val="28"/>
          </w:rPr>
          <w:t>/</w:t>
        </w:r>
        <w:r w:rsidRPr="00E879FE">
          <w:rPr>
            <w:rStyle w:val="a3"/>
            <w:rFonts w:hint="eastAsia"/>
            <w:b/>
            <w:sz w:val="28"/>
            <w:szCs w:val="28"/>
          </w:rPr>
          <w:t>实验报告</w:t>
        </w:r>
        <w:r w:rsidRPr="00E879FE">
          <w:rPr>
            <w:rStyle w:val="a3"/>
            <w:rFonts w:hint="eastAsia"/>
            <w:b/>
            <w:sz w:val="28"/>
            <w:szCs w:val="28"/>
          </w:rPr>
          <w:t>4</w:t>
        </w:r>
      </w:hyperlink>
    </w:p>
    <w:p w:rsidR="000D3E10" w:rsidRPr="00AC74F7" w:rsidRDefault="000D3E10">
      <w:pPr>
        <w:rPr>
          <w:rFonts w:ascii="Times New Roman" w:hAnsi="Times New Roman"/>
        </w:rPr>
      </w:pPr>
    </w:p>
    <w:p w:rsidR="002C2CB6" w:rsidRPr="009A57CA" w:rsidRDefault="002C2CB6">
      <w:pPr>
        <w:rPr>
          <w:rFonts w:ascii="Times New Roman" w:hAnsi="Times New Roman"/>
        </w:rPr>
      </w:pPr>
    </w:p>
    <w:p w:rsidR="002C2CB6" w:rsidRPr="00D2445F" w:rsidRDefault="002C2CB6" w:rsidP="00D2445F">
      <w:pPr>
        <w:keepNext/>
        <w:keepLines/>
        <w:numPr>
          <w:ilvl w:val="0"/>
          <w:numId w:val="1"/>
        </w:numPr>
        <w:tabs>
          <w:tab w:val="left" w:pos="360"/>
        </w:tabs>
        <w:spacing w:line="415" w:lineRule="auto"/>
        <w:outlineLvl w:val="2"/>
        <w:rPr>
          <w:rFonts w:ascii="Times New Roman" w:eastAsia="黑体" w:hAnsi="Times New Roman"/>
          <w:bCs/>
          <w:sz w:val="28"/>
          <w:szCs w:val="28"/>
        </w:rPr>
      </w:pPr>
      <w:r w:rsidRPr="00D2445F">
        <w:rPr>
          <w:rFonts w:ascii="Times New Roman" w:eastAsia="黑体" w:hAnsi="Times New Roman" w:hint="eastAsia"/>
          <w:bCs/>
          <w:sz w:val="28"/>
          <w:szCs w:val="28"/>
        </w:rPr>
        <w:t>书面作业</w:t>
      </w:r>
      <w:r w:rsidR="0024313D">
        <w:rPr>
          <w:rFonts w:ascii="Times New Roman" w:eastAsia="黑体" w:hAnsi="Times New Roman" w:hint="eastAsia"/>
          <w:bCs/>
          <w:sz w:val="28"/>
          <w:szCs w:val="28"/>
        </w:rPr>
        <w:t>（学习委员收齐后，下周一实验课时交给老师）</w:t>
      </w:r>
    </w:p>
    <w:p w:rsidR="002C2CB6" w:rsidRDefault="002C2CB6" w:rsidP="002C2CB6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简答题</w:t>
      </w:r>
    </w:p>
    <w:p w:rsidR="002C2CB6" w:rsidRDefault="002C2CB6" w:rsidP="002C2CB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简述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源程序的基本结构。</w:t>
      </w:r>
    </w:p>
    <w:p w:rsidR="002C2CB6" w:rsidRDefault="002C2CB6" w:rsidP="002C2CB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语言中，</w:t>
      </w:r>
      <w:r w:rsidR="002E113D">
        <w:rPr>
          <w:rFonts w:ascii="Times New Roman" w:hAnsi="Times New Roman" w:hint="eastAsia"/>
        </w:rPr>
        <w:t>类中的成员变量有什么作用？</w:t>
      </w:r>
      <w:r>
        <w:rPr>
          <w:rFonts w:ascii="Times New Roman" w:hAnsi="Times New Roman" w:hint="eastAsia"/>
        </w:rPr>
        <w:t>有几种成员变量？并比较各种成员变量的</w:t>
      </w:r>
      <w:r w:rsidR="002E113D">
        <w:rPr>
          <w:rFonts w:ascii="Times New Roman" w:hAnsi="Times New Roman" w:hint="eastAsia"/>
        </w:rPr>
        <w:t>异同。</w:t>
      </w:r>
    </w:p>
    <w:p w:rsidR="002E113D" w:rsidRDefault="002E113D" w:rsidP="002C2CB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语言中，类中的方法有什么作用？分为几种？并比较各种方法的异同？</w:t>
      </w:r>
    </w:p>
    <w:p w:rsidR="002E113D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选择题（写出下列各题的</w:t>
      </w:r>
      <w:r w:rsidR="00DA67C1">
        <w:rPr>
          <w:rFonts w:ascii="Times New Roman" w:hAnsi="Times New Roman" w:hint="eastAsia"/>
        </w:rPr>
        <w:t>答案选项）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题全部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题全部</w:t>
      </w:r>
    </w:p>
    <w:p w:rsidR="008C09E1" w:rsidRDefault="008C09E1" w:rsidP="008C09E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阅读程序并回答相应问题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题全部</w:t>
      </w:r>
    </w:p>
    <w:p w:rsidR="008C09E1" w:rsidRDefault="008C09E1" w:rsidP="008C09E1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课本习题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中第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题全部</w:t>
      </w:r>
    </w:p>
    <w:p w:rsidR="008C09E1" w:rsidRDefault="008C09E1" w:rsidP="0024313D">
      <w:pPr>
        <w:rPr>
          <w:rFonts w:ascii="Times New Roman" w:hAnsi="Times New Roman"/>
        </w:rPr>
      </w:pPr>
    </w:p>
    <w:p w:rsidR="008C09E1" w:rsidRDefault="008C09E1" w:rsidP="008C09E1">
      <w:pPr>
        <w:ind w:left="360"/>
        <w:rPr>
          <w:rFonts w:ascii="Times New Roman" w:hAnsi="Times New Roman"/>
        </w:rPr>
      </w:pPr>
    </w:p>
    <w:p w:rsidR="002E113D" w:rsidRDefault="002E113D" w:rsidP="002E113D">
      <w:pPr>
        <w:rPr>
          <w:rFonts w:ascii="Times New Roman" w:hAnsi="Times New Roman"/>
        </w:rPr>
      </w:pPr>
    </w:p>
    <w:sectPr w:rsidR="002E11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69" w:rsidRDefault="005D2A69" w:rsidP="009A57CA">
      <w:r>
        <w:separator/>
      </w:r>
    </w:p>
  </w:endnote>
  <w:endnote w:type="continuationSeparator" w:id="0">
    <w:p w:rsidR="005D2A69" w:rsidRDefault="005D2A69" w:rsidP="009A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69" w:rsidRDefault="005D2A69" w:rsidP="009A57CA">
      <w:r>
        <w:separator/>
      </w:r>
    </w:p>
  </w:footnote>
  <w:footnote w:type="continuationSeparator" w:id="0">
    <w:p w:rsidR="005D2A69" w:rsidRDefault="005D2A69" w:rsidP="009A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D89FF"/>
    <w:multiLevelType w:val="singleLevel"/>
    <w:tmpl w:val="A24D89FF"/>
    <w:lvl w:ilvl="0">
      <w:start w:val="1"/>
      <w:numFmt w:val="decimal"/>
      <w:suff w:val="nothing"/>
      <w:lvlText w:val="%1、"/>
      <w:lvlJc w:val="left"/>
    </w:lvl>
  </w:abstractNum>
  <w:abstractNum w:abstractNumId="1">
    <w:nsid w:val="0C567753"/>
    <w:multiLevelType w:val="hybridMultilevel"/>
    <w:tmpl w:val="089A7A5A"/>
    <w:lvl w:ilvl="0" w:tplc="F5AA1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822AD"/>
    <w:multiLevelType w:val="hybridMultilevel"/>
    <w:tmpl w:val="36D28594"/>
    <w:lvl w:ilvl="0" w:tplc="09FC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33A6C"/>
    <w:multiLevelType w:val="hybridMultilevel"/>
    <w:tmpl w:val="BEF4499A"/>
    <w:lvl w:ilvl="0" w:tplc="C79C42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B5642"/>
    <w:multiLevelType w:val="hybridMultilevel"/>
    <w:tmpl w:val="E51AC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1366A"/>
    <w:multiLevelType w:val="hybridMultilevel"/>
    <w:tmpl w:val="FBAE060A"/>
    <w:lvl w:ilvl="0" w:tplc="85A6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0218A4"/>
    <w:multiLevelType w:val="hybridMultilevel"/>
    <w:tmpl w:val="EB4C80D0"/>
    <w:lvl w:ilvl="0" w:tplc="D48A49F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A6382"/>
    <w:multiLevelType w:val="hybridMultilevel"/>
    <w:tmpl w:val="016609F6"/>
    <w:lvl w:ilvl="0" w:tplc="ABEE56E4">
      <w:start w:val="1"/>
      <w:numFmt w:val="decimal"/>
      <w:lvlText w:val="%1．"/>
      <w:lvlJc w:val="left"/>
      <w:pPr>
        <w:ind w:left="720" w:hanging="72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31013C"/>
    <w:multiLevelType w:val="hybridMultilevel"/>
    <w:tmpl w:val="A63485DC"/>
    <w:lvl w:ilvl="0" w:tplc="FE1E5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57067D"/>
    <w:multiLevelType w:val="multilevel"/>
    <w:tmpl w:val="7857067D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F7"/>
    <w:rsid w:val="000101D4"/>
    <w:rsid w:val="00062543"/>
    <w:rsid w:val="000C30D1"/>
    <w:rsid w:val="000D3E10"/>
    <w:rsid w:val="0012135E"/>
    <w:rsid w:val="00121805"/>
    <w:rsid w:val="00135AAA"/>
    <w:rsid w:val="00172A27"/>
    <w:rsid w:val="00181668"/>
    <w:rsid w:val="00193D0F"/>
    <w:rsid w:val="001B24C2"/>
    <w:rsid w:val="002232A1"/>
    <w:rsid w:val="00232C8B"/>
    <w:rsid w:val="0024313D"/>
    <w:rsid w:val="002726E8"/>
    <w:rsid w:val="0027719B"/>
    <w:rsid w:val="002C2CB6"/>
    <w:rsid w:val="002E113D"/>
    <w:rsid w:val="002F5F0A"/>
    <w:rsid w:val="003314E8"/>
    <w:rsid w:val="00365E0C"/>
    <w:rsid w:val="003D1A28"/>
    <w:rsid w:val="004038F5"/>
    <w:rsid w:val="004C0EA3"/>
    <w:rsid w:val="004C71C5"/>
    <w:rsid w:val="00575211"/>
    <w:rsid w:val="00575C7F"/>
    <w:rsid w:val="005D2A69"/>
    <w:rsid w:val="00634D23"/>
    <w:rsid w:val="00640D43"/>
    <w:rsid w:val="00643946"/>
    <w:rsid w:val="0065004F"/>
    <w:rsid w:val="00680C62"/>
    <w:rsid w:val="006C045A"/>
    <w:rsid w:val="006F1181"/>
    <w:rsid w:val="006F5121"/>
    <w:rsid w:val="00741F7E"/>
    <w:rsid w:val="007A4FCA"/>
    <w:rsid w:val="007C1FD0"/>
    <w:rsid w:val="008C09E1"/>
    <w:rsid w:val="008D31AC"/>
    <w:rsid w:val="00900930"/>
    <w:rsid w:val="009A57CA"/>
    <w:rsid w:val="00AC74F7"/>
    <w:rsid w:val="00B22846"/>
    <w:rsid w:val="00B32601"/>
    <w:rsid w:val="00BB719E"/>
    <w:rsid w:val="00C659FA"/>
    <w:rsid w:val="00D1794F"/>
    <w:rsid w:val="00D2445F"/>
    <w:rsid w:val="00DA67C1"/>
    <w:rsid w:val="00DC7598"/>
    <w:rsid w:val="00DF1DBF"/>
    <w:rsid w:val="00E45B2E"/>
    <w:rsid w:val="00E56DF4"/>
    <w:rsid w:val="00E7473B"/>
    <w:rsid w:val="00F27D64"/>
    <w:rsid w:val="00F407F9"/>
    <w:rsid w:val="00F607D4"/>
    <w:rsid w:val="00F82465"/>
    <w:rsid w:val="011255CB"/>
    <w:rsid w:val="01421717"/>
    <w:rsid w:val="02CF649D"/>
    <w:rsid w:val="04785808"/>
    <w:rsid w:val="04B275E1"/>
    <w:rsid w:val="09552699"/>
    <w:rsid w:val="0E605AAB"/>
    <w:rsid w:val="0F425EEB"/>
    <w:rsid w:val="0F7558E7"/>
    <w:rsid w:val="131910C4"/>
    <w:rsid w:val="14706E03"/>
    <w:rsid w:val="148D454D"/>
    <w:rsid w:val="1779349A"/>
    <w:rsid w:val="1AF64E49"/>
    <w:rsid w:val="1C3926DD"/>
    <w:rsid w:val="1D866FEC"/>
    <w:rsid w:val="2306086D"/>
    <w:rsid w:val="242B385F"/>
    <w:rsid w:val="27B84238"/>
    <w:rsid w:val="29965BA6"/>
    <w:rsid w:val="2A742FFD"/>
    <w:rsid w:val="2AFB15BB"/>
    <w:rsid w:val="2D2179C7"/>
    <w:rsid w:val="2DD804CB"/>
    <w:rsid w:val="31D92E80"/>
    <w:rsid w:val="330E351E"/>
    <w:rsid w:val="35553DC8"/>
    <w:rsid w:val="36102433"/>
    <w:rsid w:val="477F1C6B"/>
    <w:rsid w:val="4D763AE6"/>
    <w:rsid w:val="50BB3475"/>
    <w:rsid w:val="5269110A"/>
    <w:rsid w:val="531B62F9"/>
    <w:rsid w:val="54D54781"/>
    <w:rsid w:val="56A20551"/>
    <w:rsid w:val="56B0294F"/>
    <w:rsid w:val="5D915D2D"/>
    <w:rsid w:val="5E4317D8"/>
    <w:rsid w:val="620C6B0D"/>
    <w:rsid w:val="660778A8"/>
    <w:rsid w:val="74073F41"/>
    <w:rsid w:val="761430C7"/>
    <w:rsid w:val="761B61A4"/>
    <w:rsid w:val="79624269"/>
    <w:rsid w:val="7A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F607D4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172.16.94.8/&#23398;&#29983;&#20316;&#19994;/&#33891;&#23612;/18&#35745;&#31639;&#26426;/&#23454;&#39564;&#25253;&#21578;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3454;&#39564;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实验4</Template>
  <TotalTime>8</TotalTime>
  <Pages>2</Pages>
  <Words>246</Words>
  <Characters>1404</Characters>
  <Application>Microsoft Office Word</Application>
  <DocSecurity>0</DocSecurity>
  <Lines>11</Lines>
  <Paragraphs>3</Paragraphs>
  <ScaleCrop>false</ScaleCrop>
  <Company>China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2019-03-23T09:30:00Z</dcterms:created>
  <dcterms:modified xsi:type="dcterms:W3CDTF">2019-03-23T09:44:00Z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