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38B" w:rsidRDefault="000D3E10" w:rsidP="00F7238B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hint="eastAsia"/>
          <w:b/>
          <w:bCs/>
          <w:sz w:val="32"/>
          <w:szCs w:val="32"/>
        </w:rPr>
      </w:pPr>
      <w:bookmarkStart w:id="0" w:name="_Toc192244615"/>
      <w:r>
        <w:rPr>
          <w:rFonts w:ascii="Times New Roman" w:eastAsia="黑体" w:hAnsi="Times New Roman" w:hint="eastAsia"/>
          <w:b/>
          <w:bCs/>
          <w:sz w:val="32"/>
          <w:szCs w:val="32"/>
        </w:rPr>
        <w:t>实验</w:t>
      </w:r>
      <w:r w:rsidR="00F7238B">
        <w:rPr>
          <w:rFonts w:ascii="Times New Roman" w:eastAsia="黑体" w:hAnsi="Times New Roman" w:hint="eastAsia"/>
          <w:b/>
          <w:bCs/>
          <w:sz w:val="32"/>
          <w:szCs w:val="32"/>
        </w:rPr>
        <w:t>六</w:t>
      </w:r>
      <w:bookmarkStart w:id="1" w:name="_Toc155946693"/>
      <w:bookmarkStart w:id="2" w:name="_Toc192244616"/>
      <w:bookmarkEnd w:id="0"/>
    </w:p>
    <w:p w:rsidR="000D3E10" w:rsidRDefault="000D3E10">
      <w:pPr>
        <w:keepNext/>
        <w:keepLines/>
        <w:numPr>
          <w:ilvl w:val="0"/>
          <w:numId w:val="1"/>
        </w:numPr>
        <w:spacing w:line="415" w:lineRule="auto"/>
        <w:outlineLvl w:val="2"/>
        <w:rPr>
          <w:rFonts w:ascii="Times New Roman" w:eastAsia="黑体" w:hAnsi="Times New Roman"/>
          <w:bCs/>
          <w:sz w:val="28"/>
          <w:szCs w:val="28"/>
        </w:rPr>
      </w:pPr>
      <w:bookmarkStart w:id="3" w:name="_Toc155946694"/>
      <w:bookmarkStart w:id="4" w:name="_Toc192244617"/>
      <w:bookmarkEnd w:id="1"/>
      <w:bookmarkEnd w:id="2"/>
      <w:r>
        <w:rPr>
          <w:rFonts w:ascii="Times New Roman" w:eastAsia="黑体" w:hAnsi="Times New Roman" w:hint="eastAsia"/>
          <w:bCs/>
          <w:sz w:val="28"/>
          <w:szCs w:val="28"/>
        </w:rPr>
        <w:t>实验</w:t>
      </w:r>
      <w:bookmarkEnd w:id="3"/>
      <w:bookmarkEnd w:id="4"/>
      <w:r w:rsidR="00F7238B">
        <w:rPr>
          <w:rFonts w:ascii="Times New Roman" w:eastAsia="黑体" w:hAnsi="Times New Roman" w:hint="eastAsia"/>
          <w:bCs/>
          <w:sz w:val="28"/>
          <w:szCs w:val="28"/>
        </w:rPr>
        <w:t>作业</w:t>
      </w:r>
    </w:p>
    <w:p w:rsidR="00F7238B" w:rsidRPr="00DD2B62" w:rsidRDefault="00F7238B" w:rsidP="00F7238B">
      <w:pPr>
        <w:numPr>
          <w:ilvl w:val="0"/>
          <w:numId w:val="10"/>
        </w:numPr>
      </w:pPr>
      <w:r w:rsidRPr="00DD2B62">
        <w:rPr>
          <w:rFonts w:hint="eastAsia"/>
        </w:rPr>
        <w:t>设计人、学生、教师三个类，设计类之间的继承关系，注意各属性、方法的访问权限。在一个测试类（</w:t>
      </w:r>
      <w:proofErr w:type="spellStart"/>
      <w:r w:rsidRPr="00DD2B62">
        <w:t>TestDemo</w:t>
      </w:r>
      <w:proofErr w:type="spellEnd"/>
      <w:r w:rsidRPr="00DD2B62">
        <w:rPr>
          <w:rFonts w:hint="eastAsia"/>
        </w:rPr>
        <w:t>），在测试类中设计一个函数</w:t>
      </w:r>
      <w:r w:rsidRPr="00DD2B62">
        <w:t>talk</w:t>
      </w:r>
      <w:r w:rsidRPr="00DD2B62">
        <w:rPr>
          <w:rFonts w:hint="eastAsia"/>
        </w:rPr>
        <w:t>，该函数可以接收学生和教师的对象，根据接收对象的不同执行不同的操作。</w:t>
      </w:r>
    </w:p>
    <w:p w:rsidR="00F7238B" w:rsidRPr="00DD2B62" w:rsidRDefault="00F7238B" w:rsidP="00F7238B">
      <w:pPr>
        <w:numPr>
          <w:ilvl w:val="0"/>
          <w:numId w:val="12"/>
        </w:numPr>
      </w:pPr>
      <w:r w:rsidRPr="00DD2B62">
        <w:rPr>
          <w:rFonts w:hint="eastAsia"/>
        </w:rPr>
        <w:t>人的属性有：姓名、性别、身高、年龄；方法有：各属性的获取、设置，走路，说话</w:t>
      </w:r>
    </w:p>
    <w:p w:rsidR="00F7238B" w:rsidRPr="00DD2B62" w:rsidRDefault="00F7238B" w:rsidP="00F7238B">
      <w:pPr>
        <w:numPr>
          <w:ilvl w:val="0"/>
          <w:numId w:val="12"/>
        </w:numPr>
      </w:pPr>
      <w:r w:rsidRPr="00DD2B62">
        <w:rPr>
          <w:rFonts w:hint="eastAsia"/>
        </w:rPr>
        <w:t>学生的属性有：学号、姓名、性别、身高、年龄、专业、总学分；方法有：各属性的获取、设置，走路，说话，上课，考试。</w:t>
      </w:r>
    </w:p>
    <w:p w:rsidR="00F7238B" w:rsidRPr="00DD2B62" w:rsidRDefault="00F7238B" w:rsidP="00F7238B">
      <w:pPr>
        <w:numPr>
          <w:ilvl w:val="0"/>
          <w:numId w:val="12"/>
        </w:numPr>
      </w:pPr>
      <w:r w:rsidRPr="00DD2B62">
        <w:rPr>
          <w:rFonts w:hint="eastAsia"/>
        </w:rPr>
        <w:t>教师的属性有：职工号、姓名、性别、身高、年龄、专业、所在学院；方法有：各属性的获取、设置，走路，说话，上课，出试卷</w:t>
      </w:r>
    </w:p>
    <w:p w:rsidR="00F7238B" w:rsidRPr="00DD2B62" w:rsidRDefault="00F7238B" w:rsidP="00F7238B">
      <w:pPr>
        <w:numPr>
          <w:ilvl w:val="0"/>
          <w:numId w:val="10"/>
        </w:numPr>
      </w:pPr>
      <w:r w:rsidRPr="00DD2B62">
        <w:rPr>
          <w:rFonts w:hint="eastAsia"/>
        </w:rPr>
        <w:t>定义一个汽车类</w:t>
      </w:r>
      <w:r w:rsidRPr="00DD2B62">
        <w:t>Car</w:t>
      </w:r>
    </w:p>
    <w:p w:rsidR="00F7238B" w:rsidRPr="00DD2B62" w:rsidRDefault="00F7238B" w:rsidP="00F7238B">
      <w:pPr>
        <w:numPr>
          <w:ilvl w:val="0"/>
          <w:numId w:val="11"/>
        </w:numPr>
      </w:pPr>
      <w:r w:rsidRPr="00DD2B62">
        <w:rPr>
          <w:rFonts w:hint="eastAsia"/>
        </w:rPr>
        <w:t>属性有：车辆当前位置（对应于二维平面的横、纵坐标），商标（品牌），当前速度，等等（可自行增加其他属性）；</w:t>
      </w:r>
    </w:p>
    <w:p w:rsidR="00F7238B" w:rsidRPr="00DD2B62" w:rsidRDefault="00F7238B" w:rsidP="00F7238B">
      <w:pPr>
        <w:numPr>
          <w:ilvl w:val="0"/>
          <w:numId w:val="11"/>
        </w:numPr>
      </w:pPr>
      <w:r w:rsidRPr="00DD2B62">
        <w:rPr>
          <w:rFonts w:hint="eastAsia"/>
        </w:rPr>
        <w:t>方法有：前进，后退，左拐弯，右转弯。定义一个测试类</w:t>
      </w:r>
      <w:proofErr w:type="spellStart"/>
      <w:r w:rsidRPr="00DD2B62">
        <w:t>CarDemo</w:t>
      </w:r>
      <w:proofErr w:type="spellEnd"/>
      <w:r w:rsidRPr="00DD2B62">
        <w:rPr>
          <w:rFonts w:hint="eastAsia"/>
        </w:rPr>
        <w:t>，测试汽车经过前进</w:t>
      </w:r>
      <w:r w:rsidRPr="00DD2B62">
        <w:t>/</w:t>
      </w:r>
      <w:r w:rsidRPr="00DD2B62">
        <w:rPr>
          <w:rFonts w:hint="eastAsia"/>
        </w:rPr>
        <w:t>后退</w:t>
      </w:r>
      <w:r w:rsidRPr="00DD2B62">
        <w:t>/</w:t>
      </w:r>
      <w:r w:rsidRPr="00DD2B62">
        <w:rPr>
          <w:rFonts w:hint="eastAsia"/>
        </w:rPr>
        <w:t>拐弯等操作后，车辆位置的变化。</w:t>
      </w:r>
    </w:p>
    <w:p w:rsidR="00F7238B" w:rsidRDefault="00F7238B" w:rsidP="00F7238B">
      <w:pPr>
        <w:numPr>
          <w:ilvl w:val="0"/>
          <w:numId w:val="11"/>
        </w:numPr>
        <w:rPr>
          <w:rFonts w:hint="eastAsia"/>
        </w:rPr>
      </w:pPr>
      <w:r w:rsidRPr="00DD2B62">
        <w:rPr>
          <w:rFonts w:hint="eastAsia"/>
        </w:rPr>
        <w:t>其他属性、方法，可自行添加。</w:t>
      </w:r>
    </w:p>
    <w:p w:rsidR="00F7238B" w:rsidRDefault="00F7238B" w:rsidP="00F7238B">
      <w:pPr>
        <w:numPr>
          <w:ilvl w:val="0"/>
          <w:numId w:val="11"/>
        </w:numPr>
        <w:rPr>
          <w:rFonts w:hint="eastAsia"/>
        </w:rPr>
      </w:pPr>
      <w:r w:rsidRPr="00DD2B62">
        <w:rPr>
          <w:rFonts w:hint="eastAsia"/>
        </w:rPr>
        <w:t>进一步完善汽车类</w:t>
      </w:r>
      <w:r w:rsidRPr="00DD2B62">
        <w:t>Car</w:t>
      </w:r>
      <w:r w:rsidRPr="00DD2B62">
        <w:rPr>
          <w:rFonts w:hint="eastAsia"/>
        </w:rPr>
        <w:t>；编写小汽车（</w:t>
      </w:r>
      <w:proofErr w:type="spellStart"/>
      <w:r w:rsidRPr="00DD2B62">
        <w:t>MyCar</w:t>
      </w:r>
      <w:proofErr w:type="spellEnd"/>
      <w:r w:rsidRPr="00DD2B62">
        <w:rPr>
          <w:rFonts w:hint="eastAsia"/>
        </w:rPr>
        <w:t>）和卡车（</w:t>
      </w:r>
      <w:r w:rsidRPr="00DD2B62">
        <w:t>Truck</w:t>
      </w:r>
      <w:r w:rsidRPr="00DD2B62">
        <w:rPr>
          <w:rFonts w:hint="eastAsia"/>
        </w:rPr>
        <w:t>）两个类，继承</w:t>
      </w:r>
      <w:r w:rsidRPr="00DD2B62">
        <w:t>Car</w:t>
      </w:r>
      <w:r w:rsidRPr="00DD2B62">
        <w:rPr>
          <w:rFonts w:hint="eastAsia"/>
        </w:rPr>
        <w:t>类；小汽车重写加速、减速方法，卡车添加载重量属性，重写加速、减速方法。</w:t>
      </w:r>
    </w:p>
    <w:p w:rsidR="00F7238B" w:rsidRDefault="00F7238B" w:rsidP="00F7238B">
      <w:pPr>
        <w:numPr>
          <w:ilvl w:val="0"/>
          <w:numId w:val="11"/>
        </w:numPr>
        <w:rPr>
          <w:rFonts w:hint="eastAsia"/>
        </w:rPr>
      </w:pPr>
      <w:r w:rsidRPr="00DD2B62">
        <w:rPr>
          <w:rFonts w:hint="eastAsia"/>
        </w:rPr>
        <w:t>编写</w:t>
      </w:r>
      <w:proofErr w:type="gramStart"/>
      <w:r w:rsidRPr="00DD2B62">
        <w:rPr>
          <w:rFonts w:hint="eastAsia"/>
        </w:rPr>
        <w:t>一个</w:t>
      </w:r>
      <w:r>
        <w:rPr>
          <w:rFonts w:hint="eastAsia"/>
        </w:rPr>
        <w:t>主类</w:t>
      </w:r>
      <w:proofErr w:type="spellStart"/>
      <w:proofErr w:type="gramEnd"/>
      <w:r>
        <w:t>CarDemo</w:t>
      </w:r>
      <w:proofErr w:type="spellEnd"/>
      <w:r>
        <w:rPr>
          <w:rFonts w:hint="eastAsia"/>
        </w:rPr>
        <w:t>进行相关测试。</w:t>
      </w:r>
    </w:p>
    <w:p w:rsidR="000D3E10" w:rsidRDefault="000D3E10">
      <w:pPr>
        <w:keepNext/>
        <w:keepLines/>
        <w:numPr>
          <w:ilvl w:val="0"/>
          <w:numId w:val="1"/>
        </w:numPr>
        <w:tabs>
          <w:tab w:val="left" w:pos="360"/>
        </w:tabs>
        <w:spacing w:line="415" w:lineRule="auto"/>
        <w:outlineLvl w:val="2"/>
        <w:rPr>
          <w:rFonts w:ascii="Times New Roman" w:eastAsia="黑体" w:hAnsi="Times New Roman"/>
          <w:bCs/>
          <w:sz w:val="28"/>
          <w:szCs w:val="28"/>
        </w:rPr>
      </w:pPr>
      <w:bookmarkStart w:id="5" w:name="_Toc155946696"/>
      <w:bookmarkStart w:id="6" w:name="_Toc192244619"/>
      <w:r>
        <w:rPr>
          <w:rFonts w:ascii="Times New Roman" w:eastAsia="黑体" w:hAnsi="Times New Roman" w:hint="eastAsia"/>
          <w:bCs/>
          <w:sz w:val="28"/>
          <w:szCs w:val="28"/>
        </w:rPr>
        <w:t>实验</w:t>
      </w:r>
      <w:bookmarkEnd w:id="5"/>
      <w:bookmarkEnd w:id="6"/>
      <w:r>
        <w:rPr>
          <w:rFonts w:eastAsia="黑体" w:hint="eastAsia"/>
          <w:bCs/>
          <w:sz w:val="28"/>
          <w:szCs w:val="28"/>
        </w:rPr>
        <w:t>作业提交</w:t>
      </w:r>
    </w:p>
    <w:p w:rsidR="00F607D4" w:rsidRPr="00AC74F7" w:rsidRDefault="009A57CA" w:rsidP="00AC74F7">
      <w:pPr>
        <w:rPr>
          <w:b/>
          <w:color w:val="FF0000"/>
          <w:sz w:val="28"/>
          <w:szCs w:val="28"/>
        </w:rPr>
      </w:pPr>
      <w:bookmarkStart w:id="7" w:name="_GoBack"/>
      <w:bookmarkEnd w:id="7"/>
      <w:r w:rsidRPr="00AC74F7">
        <w:rPr>
          <w:rFonts w:hint="eastAsia"/>
          <w:sz w:val="24"/>
        </w:rPr>
        <w:t>源程序调试结束后，将源代码复制到记事本文件中，文件名是是你的学号</w:t>
      </w:r>
      <w:r w:rsidR="00AC74F7" w:rsidRPr="00AC74F7">
        <w:rPr>
          <w:rFonts w:hint="eastAsia"/>
          <w:sz w:val="24"/>
        </w:rPr>
        <w:t>+</w:t>
      </w:r>
      <w:r w:rsidR="00AC74F7" w:rsidRPr="00AC74F7">
        <w:rPr>
          <w:rFonts w:hint="eastAsia"/>
          <w:sz w:val="24"/>
        </w:rPr>
        <w:t>姓名；</w:t>
      </w:r>
      <w:r w:rsidR="00F607D4" w:rsidRPr="00AC74F7">
        <w:rPr>
          <w:rFonts w:hint="eastAsia"/>
          <w:b/>
          <w:color w:val="FF0000"/>
          <w:sz w:val="28"/>
          <w:szCs w:val="28"/>
        </w:rPr>
        <w:t>文件内容：</w:t>
      </w:r>
    </w:p>
    <w:p w:rsidR="00F607D4" w:rsidRDefault="00F607D4" w:rsidP="00F607D4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题目</w:t>
      </w:r>
      <w:r w:rsidRPr="00937F00">
        <w:rPr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换行符</w:t>
      </w:r>
      <w:r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1</w:t>
      </w:r>
      <w:r w:rsidRPr="00937F00">
        <w:rPr>
          <w:rFonts w:hint="eastAsia"/>
          <w:b/>
          <w:color w:val="FF0000"/>
          <w:sz w:val="28"/>
          <w:szCs w:val="28"/>
        </w:rPr>
        <w:t>（程序）；题目</w:t>
      </w:r>
      <w:r w:rsidRPr="00937F00">
        <w:rPr>
          <w:b/>
          <w:color w:val="FF0000"/>
          <w:sz w:val="28"/>
          <w:szCs w:val="28"/>
        </w:rPr>
        <w:t>2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换行符</w:t>
      </w:r>
      <w:r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2</w:t>
      </w:r>
      <w:r w:rsidRPr="00937F00">
        <w:rPr>
          <w:rFonts w:hint="eastAsia"/>
          <w:b/>
          <w:color w:val="FF0000"/>
          <w:sz w:val="28"/>
          <w:szCs w:val="28"/>
        </w:rPr>
        <w:t>（程序）；……</w:t>
      </w:r>
      <w:r w:rsidRPr="00937F00">
        <w:rPr>
          <w:b/>
          <w:color w:val="FF0000"/>
          <w:sz w:val="28"/>
          <w:szCs w:val="28"/>
        </w:rPr>
        <w:t xml:space="preserve"> </w:t>
      </w:r>
    </w:p>
    <w:p w:rsidR="00AC74F7" w:rsidRPr="00937F00" w:rsidRDefault="00AC74F7" w:rsidP="00AC74F7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提交位置：</w:t>
      </w:r>
      <w:hyperlink r:id="rId8" w:history="1">
        <w:r w:rsidR="00F7238B" w:rsidRPr="00805BBB">
          <w:rPr>
            <w:rStyle w:val="a3"/>
            <w:b/>
            <w:sz w:val="28"/>
            <w:szCs w:val="28"/>
          </w:rPr>
          <w:t>ftp://172.16.94.8/</w:t>
        </w:r>
        <w:r w:rsidR="00F7238B" w:rsidRPr="00805BBB">
          <w:rPr>
            <w:rStyle w:val="a3"/>
            <w:rFonts w:hint="eastAsia"/>
            <w:b/>
            <w:sz w:val="28"/>
            <w:szCs w:val="28"/>
          </w:rPr>
          <w:t>学生作业</w:t>
        </w:r>
        <w:r w:rsidR="00F7238B" w:rsidRPr="00805BBB">
          <w:rPr>
            <w:rStyle w:val="a3"/>
            <w:b/>
            <w:sz w:val="28"/>
            <w:szCs w:val="28"/>
          </w:rPr>
          <w:t>/</w:t>
        </w:r>
        <w:r w:rsidR="00F7238B" w:rsidRPr="00805BBB">
          <w:rPr>
            <w:rStyle w:val="a3"/>
            <w:rFonts w:hint="eastAsia"/>
            <w:b/>
            <w:sz w:val="28"/>
            <w:szCs w:val="28"/>
          </w:rPr>
          <w:t>董尼</w:t>
        </w:r>
        <w:r w:rsidR="00F7238B" w:rsidRPr="00805BBB">
          <w:rPr>
            <w:rStyle w:val="a3"/>
            <w:b/>
            <w:sz w:val="28"/>
            <w:szCs w:val="28"/>
          </w:rPr>
          <w:t>/18</w:t>
        </w:r>
        <w:r w:rsidR="00F7238B" w:rsidRPr="00805BBB">
          <w:rPr>
            <w:rStyle w:val="a3"/>
            <w:rFonts w:hint="eastAsia"/>
            <w:b/>
            <w:sz w:val="28"/>
            <w:szCs w:val="28"/>
          </w:rPr>
          <w:t>计算机</w:t>
        </w:r>
        <w:r w:rsidR="00F7238B" w:rsidRPr="00805BBB">
          <w:rPr>
            <w:rStyle w:val="a3"/>
            <w:b/>
            <w:sz w:val="28"/>
            <w:szCs w:val="28"/>
          </w:rPr>
          <w:t>/</w:t>
        </w:r>
        <w:r w:rsidR="00F7238B" w:rsidRPr="00805BBB">
          <w:rPr>
            <w:rStyle w:val="a3"/>
            <w:rFonts w:hint="eastAsia"/>
            <w:b/>
            <w:sz w:val="28"/>
            <w:szCs w:val="28"/>
          </w:rPr>
          <w:t>作业</w:t>
        </w:r>
        <w:r w:rsidR="00F7238B" w:rsidRPr="00805BBB">
          <w:rPr>
            <w:rStyle w:val="a3"/>
            <w:rFonts w:hint="eastAsia"/>
            <w:b/>
            <w:sz w:val="28"/>
            <w:szCs w:val="28"/>
          </w:rPr>
          <w:t>6</w:t>
        </w:r>
      </w:hyperlink>
    </w:p>
    <w:p w:rsidR="002C2CB6" w:rsidRPr="009A57CA" w:rsidRDefault="002C2CB6">
      <w:pPr>
        <w:rPr>
          <w:rFonts w:ascii="Times New Roman" w:hAnsi="Times New Roman"/>
        </w:rPr>
      </w:pPr>
    </w:p>
    <w:p w:rsidR="002C2CB6" w:rsidRPr="00D2445F" w:rsidRDefault="002C2CB6" w:rsidP="00D2445F">
      <w:pPr>
        <w:keepNext/>
        <w:keepLines/>
        <w:numPr>
          <w:ilvl w:val="0"/>
          <w:numId w:val="1"/>
        </w:numPr>
        <w:tabs>
          <w:tab w:val="left" w:pos="360"/>
        </w:tabs>
        <w:spacing w:line="415" w:lineRule="auto"/>
        <w:outlineLvl w:val="2"/>
        <w:rPr>
          <w:rFonts w:ascii="Times New Roman" w:eastAsia="黑体" w:hAnsi="Times New Roman"/>
          <w:bCs/>
          <w:sz w:val="28"/>
          <w:szCs w:val="28"/>
        </w:rPr>
      </w:pPr>
      <w:r w:rsidRPr="00D2445F">
        <w:rPr>
          <w:rFonts w:ascii="Times New Roman" w:eastAsia="黑体" w:hAnsi="Times New Roman" w:hint="eastAsia"/>
          <w:bCs/>
          <w:sz w:val="28"/>
          <w:szCs w:val="28"/>
        </w:rPr>
        <w:t>书面作业</w:t>
      </w:r>
      <w:r w:rsidR="0024313D">
        <w:rPr>
          <w:rFonts w:ascii="Times New Roman" w:eastAsia="黑体" w:hAnsi="Times New Roman" w:hint="eastAsia"/>
          <w:bCs/>
          <w:sz w:val="28"/>
          <w:szCs w:val="28"/>
        </w:rPr>
        <w:t>（学习委员收齐后，下周一实验课时交给老师）</w:t>
      </w:r>
    </w:p>
    <w:p w:rsidR="002C2CB6" w:rsidRDefault="002C2CB6" w:rsidP="002C2CB6">
      <w:pPr>
        <w:numPr>
          <w:ilvl w:val="0"/>
          <w:numId w:val="3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简答题</w:t>
      </w:r>
    </w:p>
    <w:p w:rsidR="00725751" w:rsidRDefault="00725751" w:rsidP="000C444A">
      <w:pPr>
        <w:pStyle w:val="a6"/>
        <w:numPr>
          <w:ilvl w:val="1"/>
          <w:numId w:val="3"/>
        </w:numPr>
        <w:ind w:firstLineChars="0"/>
      </w:pPr>
      <w:r>
        <w:t>简述类与对象的概念</w:t>
      </w:r>
      <w:r>
        <w:rPr>
          <w:rFonts w:hint="eastAsia"/>
        </w:rPr>
        <w:t>，</w:t>
      </w:r>
      <w:r>
        <w:t>类的组成元素</w:t>
      </w:r>
      <w:r>
        <w:rPr>
          <w:rFonts w:hint="eastAsia"/>
        </w:rPr>
        <w:t>。</w:t>
      </w:r>
    </w:p>
    <w:p w:rsidR="00725751" w:rsidRDefault="00725751" w:rsidP="000C444A">
      <w:pPr>
        <w:pStyle w:val="a6"/>
        <w:numPr>
          <w:ilvl w:val="1"/>
          <w:numId w:val="3"/>
        </w:numPr>
        <w:ind w:firstLineChars="0"/>
      </w:pPr>
      <w:r>
        <w:t>简述构造方法的概念</w:t>
      </w:r>
      <w:r>
        <w:rPr>
          <w:rFonts w:hint="eastAsia"/>
        </w:rPr>
        <w:t>，</w:t>
      </w:r>
      <w:r>
        <w:t>有哪些注意事项</w:t>
      </w:r>
      <w:r>
        <w:rPr>
          <w:rFonts w:hint="eastAsia"/>
        </w:rPr>
        <w:t>？</w:t>
      </w:r>
    </w:p>
    <w:p w:rsidR="00725751" w:rsidRDefault="000C444A" w:rsidP="000C444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什么是方法重载？方法重载的作用是什么？并举例说明。</w:t>
      </w:r>
    </w:p>
    <w:p w:rsidR="00725751" w:rsidRDefault="00725751" w:rsidP="000C444A">
      <w:pPr>
        <w:pStyle w:val="a6"/>
        <w:numPr>
          <w:ilvl w:val="1"/>
          <w:numId w:val="3"/>
        </w:numPr>
        <w:ind w:firstLineChars="0"/>
      </w:pPr>
      <w:r>
        <w:t>类的</w:t>
      </w:r>
      <w:r>
        <w:rPr>
          <w:rFonts w:hint="eastAsia"/>
        </w:rPr>
        <w:t>U</w:t>
      </w:r>
      <w:r>
        <w:t>ML</w:t>
      </w:r>
      <w:proofErr w:type="gramStart"/>
      <w:r>
        <w:t>图结构</w:t>
      </w:r>
      <w:proofErr w:type="gramEnd"/>
      <w:r>
        <w:t>是什么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U</w:t>
      </w:r>
      <w:r>
        <w:t>ML</w:t>
      </w:r>
      <w:r>
        <w:t>图有什么意义</w:t>
      </w:r>
      <w:r>
        <w:rPr>
          <w:rFonts w:hint="eastAsia"/>
        </w:rPr>
        <w:t>？</w:t>
      </w:r>
    </w:p>
    <w:p w:rsidR="002E113D" w:rsidRDefault="008C09E1" w:rsidP="008C09E1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选择题（写出下列各题的</w:t>
      </w:r>
      <w:r w:rsidR="00DA67C1">
        <w:rPr>
          <w:rFonts w:ascii="Times New Roman" w:hAnsi="Times New Roman" w:hint="eastAsia"/>
        </w:rPr>
        <w:t>答案选项）</w:t>
      </w:r>
    </w:p>
    <w:p w:rsidR="008C09E1" w:rsidRDefault="008C09E1" w:rsidP="008C09E1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课本习题</w:t>
      </w:r>
      <w:r w:rsidR="000C444A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中第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题全部</w:t>
      </w:r>
    </w:p>
    <w:p w:rsidR="008C09E1" w:rsidRDefault="008C09E1" w:rsidP="008C09E1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阅读程序并回答相应问题</w:t>
      </w:r>
    </w:p>
    <w:p w:rsidR="008C09E1" w:rsidRDefault="008C09E1" w:rsidP="008C09E1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课本习题</w:t>
      </w:r>
      <w:r w:rsidR="000C444A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中第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题</w:t>
      </w:r>
      <w:r w:rsidR="000C444A">
        <w:rPr>
          <w:rFonts w:ascii="Times New Roman" w:hAnsi="Times New Roman" w:hint="eastAsia"/>
        </w:rPr>
        <w:t>中（</w:t>
      </w:r>
      <w:r w:rsidR="000C444A">
        <w:rPr>
          <w:rFonts w:ascii="Times New Roman" w:hAnsi="Times New Roman" w:hint="eastAsia"/>
        </w:rPr>
        <w:t>1</w:t>
      </w:r>
      <w:r w:rsidR="000C444A">
        <w:rPr>
          <w:rFonts w:ascii="Times New Roman" w:hAnsi="Times New Roman" w:hint="eastAsia"/>
        </w:rPr>
        <w:t>）</w:t>
      </w:r>
      <w:r w:rsidR="000C444A">
        <w:rPr>
          <w:rFonts w:ascii="Times New Roman" w:hAnsi="Times New Roman" w:hint="eastAsia"/>
        </w:rPr>
        <w:t>~</w:t>
      </w:r>
      <w:r w:rsidR="000C444A">
        <w:rPr>
          <w:rFonts w:ascii="Times New Roman" w:hAnsi="Times New Roman" w:hint="eastAsia"/>
        </w:rPr>
        <w:t>（</w:t>
      </w:r>
      <w:r w:rsidR="000C444A">
        <w:rPr>
          <w:rFonts w:ascii="Times New Roman" w:hAnsi="Times New Roman" w:hint="eastAsia"/>
        </w:rPr>
        <w:t>4</w:t>
      </w:r>
      <w:r w:rsidR="000C444A">
        <w:rPr>
          <w:rFonts w:ascii="Times New Roman" w:hAnsi="Times New Roman" w:hint="eastAsia"/>
        </w:rPr>
        <w:t>）</w:t>
      </w:r>
    </w:p>
    <w:sectPr w:rsidR="008C09E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95C" w:rsidRDefault="0059095C" w:rsidP="009A57CA">
      <w:r>
        <w:separator/>
      </w:r>
    </w:p>
  </w:endnote>
  <w:endnote w:type="continuationSeparator" w:id="0">
    <w:p w:rsidR="0059095C" w:rsidRDefault="0059095C" w:rsidP="009A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95C" w:rsidRDefault="0059095C" w:rsidP="009A57CA">
      <w:r>
        <w:separator/>
      </w:r>
    </w:p>
  </w:footnote>
  <w:footnote w:type="continuationSeparator" w:id="0">
    <w:p w:rsidR="0059095C" w:rsidRDefault="0059095C" w:rsidP="009A5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D89FF"/>
    <w:multiLevelType w:val="singleLevel"/>
    <w:tmpl w:val="A24D89FF"/>
    <w:lvl w:ilvl="0">
      <w:start w:val="1"/>
      <w:numFmt w:val="decimal"/>
      <w:suff w:val="nothing"/>
      <w:lvlText w:val="%1、"/>
      <w:lvlJc w:val="left"/>
    </w:lvl>
  </w:abstractNum>
  <w:abstractNum w:abstractNumId="1">
    <w:nsid w:val="0B5A294E"/>
    <w:multiLevelType w:val="hybridMultilevel"/>
    <w:tmpl w:val="9C8E7B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C567753"/>
    <w:multiLevelType w:val="hybridMultilevel"/>
    <w:tmpl w:val="089A7A5A"/>
    <w:lvl w:ilvl="0" w:tplc="F5AA1C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F822AD"/>
    <w:multiLevelType w:val="hybridMultilevel"/>
    <w:tmpl w:val="36D28594"/>
    <w:lvl w:ilvl="0" w:tplc="09FC5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633A6C"/>
    <w:multiLevelType w:val="hybridMultilevel"/>
    <w:tmpl w:val="BEF4499A"/>
    <w:lvl w:ilvl="0" w:tplc="C79C42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B5642"/>
    <w:multiLevelType w:val="hybridMultilevel"/>
    <w:tmpl w:val="E51AC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D1366A"/>
    <w:multiLevelType w:val="hybridMultilevel"/>
    <w:tmpl w:val="168AEB5A"/>
    <w:lvl w:ilvl="0" w:tplc="85A6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855A65B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0218A4"/>
    <w:multiLevelType w:val="hybridMultilevel"/>
    <w:tmpl w:val="EB4C80D0"/>
    <w:lvl w:ilvl="0" w:tplc="D48A49F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0A6382"/>
    <w:multiLevelType w:val="hybridMultilevel"/>
    <w:tmpl w:val="016609F6"/>
    <w:lvl w:ilvl="0" w:tplc="ABEE56E4">
      <w:start w:val="1"/>
      <w:numFmt w:val="decimal"/>
      <w:lvlText w:val="%1．"/>
      <w:lvlJc w:val="left"/>
      <w:pPr>
        <w:ind w:left="720" w:hanging="720"/>
      </w:pPr>
      <w:rPr>
        <w:rFonts w:ascii="Times New Roman" w:hAnsi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AF24BC"/>
    <w:multiLevelType w:val="hybridMultilevel"/>
    <w:tmpl w:val="0B0E5D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6731013C"/>
    <w:multiLevelType w:val="hybridMultilevel"/>
    <w:tmpl w:val="A63485DC"/>
    <w:lvl w:ilvl="0" w:tplc="FE1E5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F34234"/>
    <w:multiLevelType w:val="hybridMultilevel"/>
    <w:tmpl w:val="0C80CD0C"/>
    <w:lvl w:ilvl="0" w:tplc="07825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57067D"/>
    <w:multiLevelType w:val="multilevel"/>
    <w:tmpl w:val="7857067D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15" w:hanging="31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F7"/>
    <w:rsid w:val="000101D4"/>
    <w:rsid w:val="00062543"/>
    <w:rsid w:val="000C30D1"/>
    <w:rsid w:val="000C444A"/>
    <w:rsid w:val="000D3E10"/>
    <w:rsid w:val="0012135E"/>
    <w:rsid w:val="00121805"/>
    <w:rsid w:val="00135AAA"/>
    <w:rsid w:val="00172A27"/>
    <w:rsid w:val="00181668"/>
    <w:rsid w:val="00193D0F"/>
    <w:rsid w:val="001B24C2"/>
    <w:rsid w:val="002232A1"/>
    <w:rsid w:val="00232C8B"/>
    <w:rsid w:val="0024313D"/>
    <w:rsid w:val="002726E8"/>
    <w:rsid w:val="0027719B"/>
    <w:rsid w:val="002C2CB6"/>
    <w:rsid w:val="002E113D"/>
    <w:rsid w:val="002F5F0A"/>
    <w:rsid w:val="003314E8"/>
    <w:rsid w:val="00365E0C"/>
    <w:rsid w:val="003D1A28"/>
    <w:rsid w:val="004038F5"/>
    <w:rsid w:val="004C0EA3"/>
    <w:rsid w:val="004C71C5"/>
    <w:rsid w:val="00575211"/>
    <w:rsid w:val="00575C7F"/>
    <w:rsid w:val="0059095C"/>
    <w:rsid w:val="005D2A69"/>
    <w:rsid w:val="00634D23"/>
    <w:rsid w:val="00640D43"/>
    <w:rsid w:val="00643946"/>
    <w:rsid w:val="0065004F"/>
    <w:rsid w:val="00680C62"/>
    <w:rsid w:val="006C045A"/>
    <w:rsid w:val="006F1181"/>
    <w:rsid w:val="006F5121"/>
    <w:rsid w:val="00725751"/>
    <w:rsid w:val="00741F7E"/>
    <w:rsid w:val="007A4FCA"/>
    <w:rsid w:val="007C1FD0"/>
    <w:rsid w:val="008C09E1"/>
    <w:rsid w:val="008D31AC"/>
    <w:rsid w:val="00900930"/>
    <w:rsid w:val="009A57CA"/>
    <w:rsid w:val="00AC74F7"/>
    <w:rsid w:val="00B22846"/>
    <w:rsid w:val="00B32601"/>
    <w:rsid w:val="00BB719E"/>
    <w:rsid w:val="00C659FA"/>
    <w:rsid w:val="00D1794F"/>
    <w:rsid w:val="00D2445F"/>
    <w:rsid w:val="00DA67C1"/>
    <w:rsid w:val="00DC7598"/>
    <w:rsid w:val="00DF1DBF"/>
    <w:rsid w:val="00E45B2E"/>
    <w:rsid w:val="00E56DF4"/>
    <w:rsid w:val="00E7473B"/>
    <w:rsid w:val="00F27D64"/>
    <w:rsid w:val="00F407F9"/>
    <w:rsid w:val="00F607D4"/>
    <w:rsid w:val="00F7238B"/>
    <w:rsid w:val="00F82465"/>
    <w:rsid w:val="011255CB"/>
    <w:rsid w:val="01421717"/>
    <w:rsid w:val="02CF649D"/>
    <w:rsid w:val="04785808"/>
    <w:rsid w:val="04B275E1"/>
    <w:rsid w:val="09552699"/>
    <w:rsid w:val="0E605AAB"/>
    <w:rsid w:val="0F425EEB"/>
    <w:rsid w:val="0F7558E7"/>
    <w:rsid w:val="131910C4"/>
    <w:rsid w:val="14706E03"/>
    <w:rsid w:val="148D454D"/>
    <w:rsid w:val="1779349A"/>
    <w:rsid w:val="1AF64E49"/>
    <w:rsid w:val="1C3926DD"/>
    <w:rsid w:val="1D866FEC"/>
    <w:rsid w:val="2306086D"/>
    <w:rsid w:val="242B385F"/>
    <w:rsid w:val="27B84238"/>
    <w:rsid w:val="29965BA6"/>
    <w:rsid w:val="2A742FFD"/>
    <w:rsid w:val="2AFB15BB"/>
    <w:rsid w:val="2D2179C7"/>
    <w:rsid w:val="2DD804CB"/>
    <w:rsid w:val="31D92E80"/>
    <w:rsid w:val="330E351E"/>
    <w:rsid w:val="35553DC8"/>
    <w:rsid w:val="36102433"/>
    <w:rsid w:val="477F1C6B"/>
    <w:rsid w:val="4D763AE6"/>
    <w:rsid w:val="50BB3475"/>
    <w:rsid w:val="5269110A"/>
    <w:rsid w:val="531B62F9"/>
    <w:rsid w:val="54D54781"/>
    <w:rsid w:val="56A20551"/>
    <w:rsid w:val="56B0294F"/>
    <w:rsid w:val="5D915D2D"/>
    <w:rsid w:val="5E4317D8"/>
    <w:rsid w:val="620C6B0D"/>
    <w:rsid w:val="660778A8"/>
    <w:rsid w:val="74073F41"/>
    <w:rsid w:val="761430C7"/>
    <w:rsid w:val="761B61A4"/>
    <w:rsid w:val="79624269"/>
    <w:rsid w:val="7A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页眉 Char"/>
    <w:link w:val="a5"/>
    <w:uiPriority w:val="99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F607D4"/>
    <w:pPr>
      <w:ind w:firstLineChars="200" w:firstLine="420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页眉 Char"/>
    <w:link w:val="a5"/>
    <w:uiPriority w:val="99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F607D4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2.16.94.8/&#23398;&#29983;&#20316;&#19994;/&#33891;&#23612;/18&#35745;&#31639;&#26426;/&#20316;&#19994;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25991;&#26723;\&#23454;&#39564;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实验4.dotx</Template>
  <TotalTime>53</TotalTime>
  <Pages>1</Pages>
  <Words>128</Words>
  <Characters>734</Characters>
  <Application>Microsoft Office Word</Application>
  <DocSecurity>0</DocSecurity>
  <Lines>6</Lines>
  <Paragraphs>1</Paragraphs>
  <ScaleCrop>false</ScaleCrop>
  <Company>China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2019-04-06T03:59:00Z</dcterms:created>
  <dcterms:modified xsi:type="dcterms:W3CDTF">2019-04-06T04:53:00Z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