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B77" w:rsidRDefault="005C7B77" w:rsidP="00F7238B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/>
          <w:b/>
          <w:bCs/>
          <w:sz w:val="32"/>
          <w:szCs w:val="32"/>
        </w:rPr>
      </w:pPr>
      <w:bookmarkStart w:id="0" w:name="_Toc192244615"/>
      <w:r>
        <w:rPr>
          <w:rFonts w:ascii="Times New Roman" w:eastAsia="黑体" w:hAnsi="Times New Roman" w:hint="eastAsia"/>
          <w:b/>
          <w:bCs/>
          <w:sz w:val="32"/>
          <w:szCs w:val="32"/>
        </w:rPr>
        <w:t>实验</w:t>
      </w:r>
      <w:bookmarkStart w:id="1" w:name="_Toc155946693"/>
      <w:bookmarkStart w:id="2" w:name="_Toc192244616"/>
      <w:bookmarkEnd w:id="0"/>
      <w:r w:rsidR="00AF6DCF">
        <w:rPr>
          <w:rFonts w:ascii="Times New Roman" w:eastAsia="黑体" w:hAnsi="Times New Roman" w:hint="eastAsia"/>
          <w:b/>
          <w:bCs/>
          <w:sz w:val="32"/>
          <w:szCs w:val="32"/>
        </w:rPr>
        <w:t>十</w:t>
      </w:r>
    </w:p>
    <w:p w:rsidR="000D3E10" w:rsidRDefault="005C7B77">
      <w:pPr>
        <w:keepNext/>
        <w:keepLines/>
        <w:numPr>
          <w:ilvl w:val="0"/>
          <w:numId w:val="1"/>
        </w:numPr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3" w:name="_Toc155946694"/>
      <w:bookmarkStart w:id="4" w:name="_Toc192244617"/>
      <w:bookmarkEnd w:id="1"/>
      <w:bookmarkEnd w:id="2"/>
      <w:r>
        <w:rPr>
          <w:rFonts w:ascii="Times New Roman" w:eastAsia="黑体" w:hAnsi="Times New Roman" w:hint="eastAsia"/>
          <w:bCs/>
          <w:sz w:val="28"/>
          <w:szCs w:val="28"/>
        </w:rPr>
        <w:t>实验</w:t>
      </w:r>
      <w:bookmarkEnd w:id="3"/>
      <w:bookmarkEnd w:id="4"/>
      <w:r w:rsidR="00F7238B">
        <w:rPr>
          <w:rFonts w:ascii="Times New Roman" w:eastAsia="黑体" w:hAnsi="Times New Roman" w:hint="eastAsia"/>
          <w:bCs/>
          <w:sz w:val="28"/>
          <w:szCs w:val="28"/>
        </w:rPr>
        <w:t>作业</w:t>
      </w:r>
    </w:p>
    <w:p w:rsidR="00AF6DCF" w:rsidRDefault="00AF6DCF" w:rsidP="00AF6DCF">
      <w:pP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</w:pPr>
      <w:bookmarkStart w:id="5" w:name="_Toc155946696"/>
      <w:bookmarkStart w:id="6" w:name="_Toc192244619"/>
      <w:r w:rsidRPr="00853105"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编写</w:t>
      </w:r>
      <w: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程序包含</w:t>
      </w:r>
      <w: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2</w:t>
      </w:r>
      <w: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个类：</w:t>
      </w:r>
      <w:proofErr w:type="spellStart"/>
      <w: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RandomApp</w:t>
      </w:r>
      <w:proofErr w:type="spellEnd"/>
      <w: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类和主类。主类中完成数据输入和输出，并完成测试。</w:t>
      </w:r>
    </w:p>
    <w:p w:rsidR="00AF6DCF" w:rsidRDefault="00AF6DCF" w:rsidP="00AF6DCF">
      <w:pPr>
        <w:rPr>
          <w:rFonts w:hint="eastAsia"/>
          <w:sz w:val="24"/>
          <w:szCs w:val="24"/>
        </w:rPr>
      </w:pPr>
      <w:proofErr w:type="spellStart"/>
      <w: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RandomApp</w:t>
      </w:r>
      <w:proofErr w:type="spellEnd"/>
      <w:r>
        <w:rPr>
          <w:rFonts w:ascii="Times New Roman" w:hAnsi="Times New Roman" w:hint="eastAsia"/>
          <w:color w:val="333333"/>
          <w:sz w:val="24"/>
          <w:szCs w:val="29"/>
          <w:shd w:val="clear" w:color="auto" w:fill="FFFFFF"/>
        </w:rPr>
        <w:t>类</w:t>
      </w:r>
      <w:r>
        <w:rPr>
          <w:rFonts w:hint="eastAsia"/>
          <w:sz w:val="24"/>
          <w:szCs w:val="24"/>
        </w:rPr>
        <w:t>包括两个方法</w:t>
      </w:r>
    </w:p>
    <w:p w:rsidR="00AF6DCF" w:rsidRDefault="00AF6DCF" w:rsidP="00AF6D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）加密与解密方法：</w:t>
      </w:r>
    </w:p>
    <w:p w:rsidR="00AF6DCF" w:rsidRDefault="00AF6DCF" w:rsidP="00AF6D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ublic String encrypt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String  </w:t>
      </w:r>
      <w:proofErr w:type="spellStart"/>
      <w:r>
        <w:rPr>
          <w:rFonts w:hint="eastAsia"/>
          <w:sz w:val="24"/>
          <w:szCs w:val="24"/>
        </w:rPr>
        <w:t>inputString,long</w:t>
      </w:r>
      <w:proofErr w:type="spellEnd"/>
      <w:r>
        <w:rPr>
          <w:rFonts w:hint="eastAsia"/>
          <w:sz w:val="24"/>
          <w:szCs w:val="24"/>
        </w:rPr>
        <w:t xml:space="preserve"> Key</w:t>
      </w:r>
      <w:r>
        <w:rPr>
          <w:rFonts w:hint="eastAsia"/>
          <w:sz w:val="24"/>
          <w:szCs w:val="24"/>
        </w:rPr>
        <w:t>）</w:t>
      </w:r>
    </w:p>
    <w:p w:rsidR="00AF6DCF" w:rsidRDefault="00AF6DCF" w:rsidP="00AF6DCF">
      <w:pPr>
        <w:numPr>
          <w:ilvl w:val="0"/>
          <w:numId w:val="1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用自己的生日（即密钥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）作为种子产生一个随机整数数列（短整型），序列长度与参数（</w:t>
      </w:r>
      <w:proofErr w:type="spellStart"/>
      <w:r>
        <w:rPr>
          <w:rFonts w:hint="eastAsia"/>
          <w:sz w:val="24"/>
          <w:szCs w:val="24"/>
        </w:rPr>
        <w:t>inputString</w:t>
      </w:r>
      <w:proofErr w:type="spellEnd"/>
      <w:r>
        <w:rPr>
          <w:rFonts w:hint="eastAsia"/>
          <w:sz w:val="24"/>
          <w:szCs w:val="24"/>
        </w:rPr>
        <w:t>）长度一致，序列表示为：</w:t>
      </w:r>
      <w:r>
        <w:rPr>
          <w:rFonts w:hint="eastAsia"/>
          <w:sz w:val="24"/>
          <w:szCs w:val="24"/>
        </w:rPr>
        <w:t>L1,L2,L3,</w:t>
      </w:r>
      <w:r>
        <w:rPr>
          <w:rFonts w:hint="eastAsia"/>
          <w:sz w:val="24"/>
          <w:szCs w:val="24"/>
        </w:rPr>
        <w:t>……</w:t>
      </w:r>
    </w:p>
    <w:p w:rsidR="00AF6DCF" w:rsidRDefault="00AF6DCF" w:rsidP="00AF6DCF">
      <w:pPr>
        <w:numPr>
          <w:ilvl w:val="0"/>
          <w:numId w:val="1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参数（</w:t>
      </w:r>
      <w:proofErr w:type="spellStart"/>
      <w:r>
        <w:rPr>
          <w:rFonts w:hint="eastAsia"/>
          <w:sz w:val="24"/>
          <w:szCs w:val="24"/>
        </w:rPr>
        <w:t>inputString</w:t>
      </w:r>
      <w:proofErr w:type="spellEnd"/>
      <w:r>
        <w:rPr>
          <w:rFonts w:hint="eastAsia"/>
          <w:sz w:val="24"/>
          <w:szCs w:val="24"/>
        </w:rPr>
        <w:t>），序列表示为：</w:t>
      </w:r>
      <w:r>
        <w:rPr>
          <w:rFonts w:hint="eastAsia"/>
          <w:sz w:val="24"/>
          <w:szCs w:val="24"/>
        </w:rPr>
        <w:t>s1,s2,s3,</w:t>
      </w:r>
      <w:r>
        <w:rPr>
          <w:rFonts w:hint="eastAsia"/>
          <w:sz w:val="24"/>
          <w:szCs w:val="24"/>
        </w:rPr>
        <w:t>……，</w:t>
      </w:r>
    </w:p>
    <w:p w:rsidR="00AF6DCF" w:rsidRDefault="00AF6DCF" w:rsidP="00AF6DCF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随机整数数列，序列表示为：</w:t>
      </w:r>
      <w:r>
        <w:rPr>
          <w:rFonts w:hint="eastAsia"/>
          <w:sz w:val="24"/>
          <w:szCs w:val="24"/>
        </w:rPr>
        <w:t>L1,L2,L3,</w:t>
      </w:r>
      <w:r>
        <w:rPr>
          <w:rFonts w:hint="eastAsia"/>
          <w:sz w:val="24"/>
          <w:szCs w:val="24"/>
        </w:rPr>
        <w:t>……，</w:t>
      </w:r>
    </w:p>
    <w:p w:rsidR="00AF6DCF" w:rsidRDefault="00AF6DCF" w:rsidP="00AF6DCF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对上述两个序列进行异或运算，从而完成加密与解密。</w:t>
      </w:r>
    </w:p>
    <w:p w:rsidR="00AF6DCF" w:rsidRDefault="00AF6DCF" w:rsidP="00AF6DCF">
      <w:pPr>
        <w:numPr>
          <w:ilvl w:val="0"/>
          <w:numId w:val="1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在主类中完成字符串输入和输出，即</w:t>
      </w:r>
    </w:p>
    <w:p w:rsidR="00AF6DCF" w:rsidRDefault="00AF6DCF" w:rsidP="00AF6DCF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从键盘输入一个字符串（长度</w:t>
      </w:r>
      <w:r>
        <w:rPr>
          <w:rFonts w:hint="eastAsia"/>
          <w:sz w:val="24"/>
          <w:szCs w:val="24"/>
        </w:rPr>
        <w:t>&gt;40</w:t>
      </w:r>
      <w:r>
        <w:rPr>
          <w:rFonts w:hint="eastAsia"/>
          <w:sz w:val="24"/>
          <w:szCs w:val="24"/>
        </w:rPr>
        <w:t>，并且要包括字母、数字和汉字），经加密后输出密文，再对密文经解密后输出明文，</w:t>
      </w:r>
    </w:p>
    <w:p w:rsidR="00AF6DCF" w:rsidRPr="00AD501D" w:rsidRDefault="00AF6DCF" w:rsidP="00AF6DCF">
      <w:pPr>
        <w:rPr>
          <w:rFonts w:hint="eastAsia"/>
          <w:sz w:val="24"/>
          <w:szCs w:val="24"/>
        </w:rPr>
      </w:pPr>
    </w:p>
    <w:p w:rsidR="00AF6DCF" w:rsidRDefault="00AF6DCF" w:rsidP="00AF6D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）将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，……，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个数随机分配给两个序列（可以用数组表示），每个序列包括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个不同的数（必须在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，……，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内），并且两个序列不能一样，如，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序列包括（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），那么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序列必须是剩下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个数，即（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），方法名可以是</w:t>
      </w:r>
    </w:p>
    <w:p w:rsidR="00AF6DCF" w:rsidRDefault="00AF6DCF" w:rsidP="00AF6D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ublic </w:t>
      </w:r>
      <w:proofErr w:type="spellStart"/>
      <w:proofErr w:type="gramStart"/>
      <w:r>
        <w:rPr>
          <w:rFonts w:hint="eastAsia"/>
          <w:sz w:val="24"/>
          <w:szCs w:val="24"/>
        </w:rPr>
        <w:t>getRandomNumber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min,int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max,int</w:t>
      </w:r>
      <w:proofErr w:type="spellEnd"/>
      <w:r>
        <w:rPr>
          <w:rFonts w:hint="eastAsia"/>
          <w:sz w:val="24"/>
          <w:szCs w:val="24"/>
        </w:rPr>
        <w:t xml:space="preserve"> a[],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b[]))</w:t>
      </w:r>
    </w:p>
    <w:p w:rsidR="00AF6DCF" w:rsidRDefault="00AF6DCF" w:rsidP="00AF6DCF">
      <w:pPr>
        <w:rPr>
          <w:rFonts w:hint="eastAsia"/>
          <w:sz w:val="24"/>
          <w:szCs w:val="24"/>
        </w:rPr>
      </w:pPr>
    </w:p>
    <w:p w:rsidR="000D3E10" w:rsidRDefault="000D3E10">
      <w:pPr>
        <w:keepNext/>
        <w:keepLines/>
        <w:numPr>
          <w:ilvl w:val="0"/>
          <w:numId w:val="1"/>
        </w:numPr>
        <w:tabs>
          <w:tab w:val="left" w:pos="360"/>
        </w:tabs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r>
        <w:rPr>
          <w:rFonts w:ascii="Times New Roman" w:eastAsia="黑体" w:hAnsi="Times New Roman" w:hint="eastAsia"/>
          <w:bCs/>
          <w:sz w:val="28"/>
          <w:szCs w:val="28"/>
        </w:rPr>
        <w:t>实验</w:t>
      </w:r>
      <w:bookmarkEnd w:id="5"/>
      <w:bookmarkEnd w:id="6"/>
      <w:r>
        <w:rPr>
          <w:rFonts w:eastAsia="黑体" w:hint="eastAsia"/>
          <w:bCs/>
          <w:sz w:val="28"/>
          <w:szCs w:val="28"/>
        </w:rPr>
        <w:t>作业提交</w:t>
      </w:r>
    </w:p>
    <w:p w:rsidR="00F607D4" w:rsidRPr="00AC74F7" w:rsidRDefault="009A57CA" w:rsidP="00AC74F7">
      <w:pPr>
        <w:rPr>
          <w:b/>
          <w:color w:val="FF0000"/>
          <w:sz w:val="28"/>
          <w:szCs w:val="28"/>
        </w:rPr>
      </w:pPr>
      <w:r w:rsidRPr="00AC74F7">
        <w:rPr>
          <w:rFonts w:hint="eastAsia"/>
          <w:sz w:val="24"/>
        </w:rPr>
        <w:t>源程序调试结束后，将源代码复制到记事本文件中，文件名是是你的学号</w:t>
      </w:r>
      <w:r w:rsidR="00AC74F7" w:rsidRPr="00AC74F7">
        <w:rPr>
          <w:rFonts w:hint="eastAsia"/>
          <w:sz w:val="24"/>
        </w:rPr>
        <w:t>+</w:t>
      </w:r>
      <w:r w:rsidR="00AC74F7" w:rsidRPr="00AC74F7">
        <w:rPr>
          <w:rFonts w:hint="eastAsia"/>
          <w:sz w:val="24"/>
        </w:rPr>
        <w:t>姓名；</w:t>
      </w:r>
      <w:r w:rsidR="00F607D4" w:rsidRPr="00AC74F7">
        <w:rPr>
          <w:rFonts w:hint="eastAsia"/>
          <w:b/>
          <w:color w:val="FF0000"/>
          <w:sz w:val="28"/>
          <w:szCs w:val="28"/>
        </w:rPr>
        <w:t>文件内容：</w:t>
      </w:r>
    </w:p>
    <w:p w:rsidR="00F607D4" w:rsidRDefault="00F607D4" w:rsidP="00F607D4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题目</w:t>
      </w:r>
      <w:r w:rsidRPr="00937F00"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1</w:t>
      </w:r>
      <w:r w:rsidRPr="00937F00">
        <w:rPr>
          <w:rFonts w:hint="eastAsia"/>
          <w:b/>
          <w:color w:val="FF0000"/>
          <w:sz w:val="28"/>
          <w:szCs w:val="28"/>
        </w:rPr>
        <w:t>（程序）；题目</w:t>
      </w:r>
      <w:r w:rsidRPr="00937F00">
        <w:rPr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2</w:t>
      </w:r>
      <w:r w:rsidRPr="00937F00">
        <w:rPr>
          <w:rFonts w:hint="eastAsia"/>
          <w:b/>
          <w:color w:val="FF0000"/>
          <w:sz w:val="28"/>
          <w:szCs w:val="28"/>
        </w:rPr>
        <w:t>（程序）；……</w:t>
      </w:r>
      <w:r w:rsidRPr="00937F00">
        <w:rPr>
          <w:b/>
          <w:color w:val="FF0000"/>
          <w:sz w:val="28"/>
          <w:szCs w:val="28"/>
        </w:rPr>
        <w:t xml:space="preserve"> </w:t>
      </w:r>
    </w:p>
    <w:p w:rsidR="00AC74F7" w:rsidRPr="00937F00" w:rsidRDefault="00AC74F7" w:rsidP="00AC74F7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8" w:history="1">
        <w:r w:rsidR="0054250D" w:rsidRPr="00667EB6">
          <w:rPr>
            <w:rStyle w:val="a3"/>
            <w:b/>
            <w:sz w:val="28"/>
            <w:szCs w:val="28"/>
          </w:rPr>
          <w:t>ftp://172.16.94.8/</w:t>
        </w:r>
        <w:r w:rsidR="0054250D" w:rsidRPr="00667EB6">
          <w:rPr>
            <w:rStyle w:val="a3"/>
            <w:rFonts w:hint="eastAsia"/>
            <w:b/>
            <w:sz w:val="28"/>
            <w:szCs w:val="28"/>
          </w:rPr>
          <w:t>学生作业</w:t>
        </w:r>
        <w:r w:rsidR="0054250D" w:rsidRPr="00667EB6">
          <w:rPr>
            <w:rStyle w:val="a3"/>
            <w:b/>
            <w:sz w:val="28"/>
            <w:szCs w:val="28"/>
          </w:rPr>
          <w:t>/</w:t>
        </w:r>
        <w:r w:rsidR="0054250D" w:rsidRPr="00667EB6">
          <w:rPr>
            <w:rStyle w:val="a3"/>
            <w:rFonts w:hint="eastAsia"/>
            <w:b/>
            <w:sz w:val="28"/>
            <w:szCs w:val="28"/>
          </w:rPr>
          <w:t>董尼</w:t>
        </w:r>
        <w:r w:rsidR="0054250D" w:rsidRPr="00667EB6">
          <w:rPr>
            <w:rStyle w:val="a3"/>
            <w:b/>
            <w:sz w:val="28"/>
            <w:szCs w:val="28"/>
          </w:rPr>
          <w:t>/18</w:t>
        </w:r>
        <w:r w:rsidR="0054250D" w:rsidRPr="00667EB6">
          <w:rPr>
            <w:rStyle w:val="a3"/>
            <w:rFonts w:hint="eastAsia"/>
            <w:b/>
            <w:sz w:val="28"/>
            <w:szCs w:val="28"/>
          </w:rPr>
          <w:t>计算机</w:t>
        </w:r>
        <w:r w:rsidR="0054250D" w:rsidRPr="00667EB6">
          <w:rPr>
            <w:rStyle w:val="a3"/>
            <w:b/>
            <w:sz w:val="28"/>
            <w:szCs w:val="28"/>
          </w:rPr>
          <w:t>/</w:t>
        </w:r>
        <w:r w:rsidR="0054250D" w:rsidRPr="00667EB6">
          <w:rPr>
            <w:rStyle w:val="a3"/>
            <w:rFonts w:hint="eastAsia"/>
            <w:b/>
            <w:sz w:val="28"/>
            <w:szCs w:val="28"/>
          </w:rPr>
          <w:t>作业</w:t>
        </w:r>
        <w:r w:rsidR="0054250D" w:rsidRPr="00667EB6">
          <w:rPr>
            <w:rStyle w:val="a3"/>
            <w:rFonts w:hint="eastAsia"/>
            <w:b/>
            <w:sz w:val="28"/>
            <w:szCs w:val="28"/>
          </w:rPr>
          <w:t>10</w:t>
        </w:r>
      </w:hyperlink>
      <w:bookmarkStart w:id="7" w:name="_GoBack"/>
      <w:bookmarkEnd w:id="7"/>
    </w:p>
    <w:p w:rsidR="002C2CB6" w:rsidRPr="009A57CA" w:rsidRDefault="002C2CB6">
      <w:pPr>
        <w:rPr>
          <w:rFonts w:ascii="Times New Roman" w:hAnsi="Times New Roman"/>
        </w:rPr>
      </w:pPr>
    </w:p>
    <w:p w:rsidR="002C2CB6" w:rsidRPr="00D2445F" w:rsidRDefault="002C2CB6" w:rsidP="00D2445F">
      <w:pPr>
        <w:keepNext/>
        <w:keepLines/>
        <w:numPr>
          <w:ilvl w:val="0"/>
          <w:numId w:val="1"/>
        </w:numPr>
        <w:tabs>
          <w:tab w:val="left" w:pos="360"/>
        </w:tabs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r w:rsidRPr="00D2445F">
        <w:rPr>
          <w:rFonts w:ascii="Times New Roman" w:eastAsia="黑体" w:hAnsi="Times New Roman" w:hint="eastAsia"/>
          <w:bCs/>
          <w:sz w:val="28"/>
          <w:szCs w:val="28"/>
        </w:rPr>
        <w:t>书面作业</w:t>
      </w:r>
      <w:r w:rsidR="0024313D">
        <w:rPr>
          <w:rFonts w:ascii="Times New Roman" w:eastAsia="黑体" w:hAnsi="Times New Roman" w:hint="eastAsia"/>
          <w:bCs/>
          <w:sz w:val="28"/>
          <w:szCs w:val="28"/>
        </w:rPr>
        <w:t>（学习委员收齐后，下周一实验课时交给老师）</w:t>
      </w:r>
    </w:p>
    <w:p w:rsidR="002C2CB6" w:rsidRDefault="002C2CB6" w:rsidP="002C2CB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简答题</w:t>
      </w:r>
    </w:p>
    <w:p w:rsidR="00A649D8" w:rsidRPr="00A649D8" w:rsidRDefault="00AF6DCF" w:rsidP="00AF6DCF">
      <w:pPr>
        <w:ind w:firstLine="360"/>
      </w:pPr>
      <w:r>
        <w:rPr>
          <w:rFonts w:ascii="Times New Roman" w:hAnsi="Times New Roman" w:hint="eastAsia"/>
        </w:rPr>
        <w:t>课本习题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中第一题全部。</w:t>
      </w:r>
    </w:p>
    <w:p w:rsidR="002E113D" w:rsidRDefault="008C09E1" w:rsidP="008C09E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选择题（写出下列各题的</w:t>
      </w:r>
      <w:r w:rsidR="00DA67C1">
        <w:rPr>
          <w:rFonts w:ascii="Times New Roman" w:hAnsi="Times New Roman" w:hint="eastAsia"/>
        </w:rPr>
        <w:t>答案选项）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 w:rsidR="00AF6DCF"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题全部</w:t>
      </w:r>
    </w:p>
    <w:p w:rsidR="008C09E1" w:rsidRDefault="008C09E1" w:rsidP="008C09E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阅读程序并回答相应问题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 w:rsidR="00AF6DCF"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题</w:t>
      </w:r>
      <w:r w:rsidR="005C7B77">
        <w:rPr>
          <w:rFonts w:ascii="Times New Roman" w:hAnsi="Times New Roman" w:hint="eastAsia"/>
        </w:rPr>
        <w:t>（</w:t>
      </w:r>
      <w:r w:rsidR="005C7B77">
        <w:rPr>
          <w:rFonts w:ascii="Times New Roman" w:hAnsi="Times New Roman" w:hint="eastAsia"/>
        </w:rPr>
        <w:t>1</w:t>
      </w:r>
      <w:r w:rsidR="005C7B77">
        <w:rPr>
          <w:rFonts w:ascii="Times New Roman" w:hAnsi="Times New Roman" w:hint="eastAsia"/>
        </w:rPr>
        <w:t>）</w:t>
      </w:r>
      <w:r w:rsidR="005C7B77">
        <w:rPr>
          <w:rFonts w:ascii="Times New Roman" w:hAnsi="Times New Roman" w:hint="eastAsia"/>
        </w:rPr>
        <w:t>~</w:t>
      </w:r>
      <w:r w:rsidR="005C7B77">
        <w:rPr>
          <w:rFonts w:ascii="Times New Roman" w:hAnsi="Times New Roman" w:hint="eastAsia"/>
        </w:rPr>
        <w:t>（</w:t>
      </w:r>
      <w:r w:rsidR="00AF6DCF">
        <w:rPr>
          <w:rFonts w:ascii="Times New Roman" w:hAnsi="Times New Roman" w:hint="eastAsia"/>
        </w:rPr>
        <w:t>5</w:t>
      </w:r>
      <w:r w:rsidR="005C7B77">
        <w:rPr>
          <w:rFonts w:ascii="Times New Roman" w:hAnsi="Times New Roman" w:hint="eastAsia"/>
        </w:rPr>
        <w:t>）</w:t>
      </w:r>
    </w:p>
    <w:sectPr w:rsidR="008C09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E32" w:rsidRDefault="00EC2E32" w:rsidP="009A57CA">
      <w:r>
        <w:separator/>
      </w:r>
    </w:p>
  </w:endnote>
  <w:endnote w:type="continuationSeparator" w:id="0">
    <w:p w:rsidR="00EC2E32" w:rsidRDefault="00EC2E32" w:rsidP="009A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E32" w:rsidRDefault="00EC2E32" w:rsidP="009A57CA">
      <w:r>
        <w:separator/>
      </w:r>
    </w:p>
  </w:footnote>
  <w:footnote w:type="continuationSeparator" w:id="0">
    <w:p w:rsidR="00EC2E32" w:rsidRDefault="00EC2E32" w:rsidP="009A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D89FF"/>
    <w:multiLevelType w:val="singleLevel"/>
    <w:tmpl w:val="A24D89FF"/>
    <w:lvl w:ilvl="0">
      <w:start w:val="1"/>
      <w:numFmt w:val="decimal"/>
      <w:suff w:val="nothing"/>
      <w:lvlText w:val="%1、"/>
      <w:lvlJc w:val="left"/>
    </w:lvl>
  </w:abstractNum>
  <w:abstractNum w:abstractNumId="1">
    <w:nsid w:val="0B5A294E"/>
    <w:multiLevelType w:val="hybridMultilevel"/>
    <w:tmpl w:val="9C8E7B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C567753"/>
    <w:multiLevelType w:val="hybridMultilevel"/>
    <w:tmpl w:val="089A7A5A"/>
    <w:lvl w:ilvl="0" w:tplc="F5AA1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822AD"/>
    <w:multiLevelType w:val="hybridMultilevel"/>
    <w:tmpl w:val="36D28594"/>
    <w:lvl w:ilvl="0" w:tplc="09FC5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01307E"/>
    <w:multiLevelType w:val="hybridMultilevel"/>
    <w:tmpl w:val="0F3A66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7633A6C"/>
    <w:multiLevelType w:val="hybridMultilevel"/>
    <w:tmpl w:val="BEF4499A"/>
    <w:lvl w:ilvl="0" w:tplc="C79C42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A3CC3"/>
    <w:multiLevelType w:val="hybridMultilevel"/>
    <w:tmpl w:val="A49A20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CB5642"/>
    <w:multiLevelType w:val="hybridMultilevel"/>
    <w:tmpl w:val="E51A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D1366A"/>
    <w:multiLevelType w:val="hybridMultilevel"/>
    <w:tmpl w:val="168AEB5A"/>
    <w:lvl w:ilvl="0" w:tplc="85A6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855A65B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0218A4"/>
    <w:multiLevelType w:val="hybridMultilevel"/>
    <w:tmpl w:val="EB4C80D0"/>
    <w:lvl w:ilvl="0" w:tplc="D48A49F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0A6382"/>
    <w:multiLevelType w:val="hybridMultilevel"/>
    <w:tmpl w:val="016609F6"/>
    <w:lvl w:ilvl="0" w:tplc="ABEE56E4">
      <w:start w:val="1"/>
      <w:numFmt w:val="decimal"/>
      <w:lvlText w:val="%1．"/>
      <w:lvlJc w:val="left"/>
      <w:pPr>
        <w:ind w:left="720" w:hanging="72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AF24BC"/>
    <w:multiLevelType w:val="hybridMultilevel"/>
    <w:tmpl w:val="0B0E5D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06E433F"/>
    <w:multiLevelType w:val="hybridMultilevel"/>
    <w:tmpl w:val="397EFC10"/>
    <w:lvl w:ilvl="0" w:tplc="9B76773C">
      <w:start w:val="1"/>
      <w:numFmt w:val="decimal"/>
      <w:pStyle w:val="aa7e4597-6edb-4b23-8b90-5f6bb8ba82b2"/>
      <w:lvlText w:val="%1）"/>
      <w:lvlJc w:val="left"/>
      <w:pPr>
        <w:tabs>
          <w:tab w:val="num" w:pos="284"/>
        </w:tabs>
        <w:ind w:left="171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14C5C4B"/>
    <w:multiLevelType w:val="hybridMultilevel"/>
    <w:tmpl w:val="98CC4D1A"/>
    <w:lvl w:ilvl="0" w:tplc="1EE8FF64">
      <w:start w:val="1"/>
      <w:numFmt w:val="decimal"/>
      <w:lvlText w:val="%1）"/>
      <w:lvlJc w:val="left"/>
      <w:pPr>
        <w:tabs>
          <w:tab w:val="num" w:pos="226"/>
        </w:tabs>
        <w:ind w:left="113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6"/>
        </w:tabs>
        <w:ind w:left="10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6"/>
        </w:tabs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6"/>
        </w:tabs>
        <w:ind w:left="23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6"/>
        </w:tabs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6"/>
        </w:tabs>
        <w:ind w:left="31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6"/>
        </w:tabs>
        <w:ind w:left="35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6"/>
        </w:tabs>
        <w:ind w:left="4006" w:hanging="420"/>
      </w:pPr>
    </w:lvl>
  </w:abstractNum>
  <w:abstractNum w:abstractNumId="14">
    <w:nsid w:val="6731013C"/>
    <w:multiLevelType w:val="hybridMultilevel"/>
    <w:tmpl w:val="A63485DC"/>
    <w:lvl w:ilvl="0" w:tplc="FE1E5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F34234"/>
    <w:multiLevelType w:val="hybridMultilevel"/>
    <w:tmpl w:val="0C80CD0C"/>
    <w:lvl w:ilvl="0" w:tplc="07825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57067D"/>
    <w:multiLevelType w:val="multilevel"/>
    <w:tmpl w:val="7857067D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15" w:hanging="31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AE75603"/>
    <w:multiLevelType w:val="hybridMultilevel"/>
    <w:tmpl w:val="E41EED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14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15"/>
  </w:num>
  <w:num w:numId="14">
    <w:abstractNumId w:val="13"/>
  </w:num>
  <w:num w:numId="15">
    <w:abstractNumId w:val="12"/>
  </w:num>
  <w:num w:numId="16">
    <w:abstractNumId w:val="12"/>
  </w:num>
  <w:num w:numId="17">
    <w:abstractNumId w:val="4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F7"/>
    <w:rsid w:val="000101D4"/>
    <w:rsid w:val="00062543"/>
    <w:rsid w:val="000C30D1"/>
    <w:rsid w:val="000C444A"/>
    <w:rsid w:val="000D3E10"/>
    <w:rsid w:val="0012135E"/>
    <w:rsid w:val="00121805"/>
    <w:rsid w:val="0013508E"/>
    <w:rsid w:val="00135AAA"/>
    <w:rsid w:val="00165E3A"/>
    <w:rsid w:val="00172A27"/>
    <w:rsid w:val="00181668"/>
    <w:rsid w:val="00193D0F"/>
    <w:rsid w:val="001B24C2"/>
    <w:rsid w:val="002232A1"/>
    <w:rsid w:val="00232C8B"/>
    <w:rsid w:val="0024313D"/>
    <w:rsid w:val="002726E8"/>
    <w:rsid w:val="0027719B"/>
    <w:rsid w:val="002C2CB6"/>
    <w:rsid w:val="002E113D"/>
    <w:rsid w:val="002F5F0A"/>
    <w:rsid w:val="003314E8"/>
    <w:rsid w:val="00365E0C"/>
    <w:rsid w:val="003D1A28"/>
    <w:rsid w:val="003E1AD3"/>
    <w:rsid w:val="004038F5"/>
    <w:rsid w:val="004C0EA3"/>
    <w:rsid w:val="004C71C5"/>
    <w:rsid w:val="0054250D"/>
    <w:rsid w:val="00575211"/>
    <w:rsid w:val="00575C7F"/>
    <w:rsid w:val="0059095C"/>
    <w:rsid w:val="005C7B77"/>
    <w:rsid w:val="005D2A69"/>
    <w:rsid w:val="00634D23"/>
    <w:rsid w:val="00640D43"/>
    <w:rsid w:val="00643946"/>
    <w:rsid w:val="0065004F"/>
    <w:rsid w:val="00680C62"/>
    <w:rsid w:val="006C045A"/>
    <w:rsid w:val="006F1181"/>
    <w:rsid w:val="006F5121"/>
    <w:rsid w:val="00725751"/>
    <w:rsid w:val="00741F7E"/>
    <w:rsid w:val="007A4FCA"/>
    <w:rsid w:val="007C1FD0"/>
    <w:rsid w:val="008C09E1"/>
    <w:rsid w:val="008D31AC"/>
    <w:rsid w:val="00900930"/>
    <w:rsid w:val="009347D3"/>
    <w:rsid w:val="009A57CA"/>
    <w:rsid w:val="00A649D8"/>
    <w:rsid w:val="00A7104B"/>
    <w:rsid w:val="00AC74F7"/>
    <w:rsid w:val="00AF6DCF"/>
    <w:rsid w:val="00B22846"/>
    <w:rsid w:val="00B32601"/>
    <w:rsid w:val="00BB719E"/>
    <w:rsid w:val="00C659FA"/>
    <w:rsid w:val="00D1794F"/>
    <w:rsid w:val="00D2445F"/>
    <w:rsid w:val="00DA67C1"/>
    <w:rsid w:val="00DC7598"/>
    <w:rsid w:val="00DF1DBF"/>
    <w:rsid w:val="00E45B2E"/>
    <w:rsid w:val="00E56DF4"/>
    <w:rsid w:val="00E7473B"/>
    <w:rsid w:val="00EC2E32"/>
    <w:rsid w:val="00F27D64"/>
    <w:rsid w:val="00F407F9"/>
    <w:rsid w:val="00F607D4"/>
    <w:rsid w:val="00F7238B"/>
    <w:rsid w:val="00F82465"/>
    <w:rsid w:val="011255CB"/>
    <w:rsid w:val="01421717"/>
    <w:rsid w:val="02CF649D"/>
    <w:rsid w:val="04785808"/>
    <w:rsid w:val="04B275E1"/>
    <w:rsid w:val="09552699"/>
    <w:rsid w:val="0E605AAB"/>
    <w:rsid w:val="0F425EEB"/>
    <w:rsid w:val="0F7558E7"/>
    <w:rsid w:val="131910C4"/>
    <w:rsid w:val="14706E03"/>
    <w:rsid w:val="148D454D"/>
    <w:rsid w:val="1779349A"/>
    <w:rsid w:val="1AF64E49"/>
    <w:rsid w:val="1C3926DD"/>
    <w:rsid w:val="1D866FEC"/>
    <w:rsid w:val="2306086D"/>
    <w:rsid w:val="242B385F"/>
    <w:rsid w:val="27B84238"/>
    <w:rsid w:val="29965BA6"/>
    <w:rsid w:val="2A742FFD"/>
    <w:rsid w:val="2AFB15BB"/>
    <w:rsid w:val="2D2179C7"/>
    <w:rsid w:val="2DD804CB"/>
    <w:rsid w:val="31D92E80"/>
    <w:rsid w:val="330E351E"/>
    <w:rsid w:val="35553DC8"/>
    <w:rsid w:val="36102433"/>
    <w:rsid w:val="477F1C6B"/>
    <w:rsid w:val="4D763AE6"/>
    <w:rsid w:val="50BB3475"/>
    <w:rsid w:val="5269110A"/>
    <w:rsid w:val="531B62F9"/>
    <w:rsid w:val="54D54781"/>
    <w:rsid w:val="56A20551"/>
    <w:rsid w:val="56B0294F"/>
    <w:rsid w:val="5D915D2D"/>
    <w:rsid w:val="5E4317D8"/>
    <w:rsid w:val="620C6B0D"/>
    <w:rsid w:val="660778A8"/>
    <w:rsid w:val="74073F41"/>
    <w:rsid w:val="761430C7"/>
    <w:rsid w:val="761B61A4"/>
    <w:rsid w:val="79624269"/>
    <w:rsid w:val="7A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a7e4597-6edb-4b23-8b90-5f6bb8ba82b2">
    <w:name w:val="aa7e4597-6edb-4b23-8b90-5f6bb8ba82b2"/>
    <w:basedOn w:val="a"/>
    <w:next w:val="a"/>
    <w:rsid w:val="00A649D8"/>
    <w:pPr>
      <w:widowControl/>
      <w:numPr>
        <w:numId w:val="15"/>
      </w:numPr>
      <w:pBdr>
        <w:top w:val="none" w:sz="0" w:space="0" w:color="000000"/>
        <w:left w:val="none" w:sz="0" w:space="2" w:color="000000"/>
        <w:bottom w:val="none" w:sz="0" w:space="0" w:color="000000"/>
        <w:right w:val="none" w:sz="0" w:space="0" w:color="000000"/>
      </w:pBdr>
      <w:jc w:val="left"/>
    </w:pPr>
    <w:rPr>
      <w:rFonts w:ascii="Times New Roman" w:hAnsi="Times New Roman"/>
      <w:noProof/>
      <w:color w:val="000000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a7e4597-6edb-4b23-8b90-5f6bb8ba82b2">
    <w:name w:val="aa7e4597-6edb-4b23-8b90-5f6bb8ba82b2"/>
    <w:basedOn w:val="a"/>
    <w:next w:val="a"/>
    <w:rsid w:val="00A649D8"/>
    <w:pPr>
      <w:widowControl/>
      <w:numPr>
        <w:numId w:val="15"/>
      </w:numPr>
      <w:pBdr>
        <w:top w:val="none" w:sz="0" w:space="0" w:color="000000"/>
        <w:left w:val="none" w:sz="0" w:space="2" w:color="000000"/>
        <w:bottom w:val="none" w:sz="0" w:space="0" w:color="000000"/>
        <w:right w:val="none" w:sz="0" w:space="0" w:color="000000"/>
      </w:pBdr>
      <w:jc w:val="left"/>
    </w:pPr>
    <w:rPr>
      <w:rFonts w:ascii="Times New Roman" w:hAnsi="Times New Roman"/>
      <w:noProof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16.94.8/&#23398;&#29983;&#20316;&#19994;/&#33891;&#23612;/18&#35745;&#31639;&#26426;/&#20316;&#19994;1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25991;&#26723;\&#23454;&#39564;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实验4.dotx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>China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2019-05-05T12:31:00Z</dcterms:created>
  <dcterms:modified xsi:type="dcterms:W3CDTF">2019-05-05T12:31:00Z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